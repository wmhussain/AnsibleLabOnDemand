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End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End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End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94402D" w:rsidRPr="00534240" w:rsidRDefault="00280162"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94402D">
                                      <w:rPr>
                                        <w:color w:val="FFFFFF" w:themeColor="background1"/>
                                        <w:sz w:val="56"/>
                                        <w:szCs w:val="56"/>
                                      </w:rPr>
                                      <w:t>Using Ansible to manage Azure</w:t>
                                    </w:r>
                                  </w:sdtContent>
                                </w:sdt>
                                <w:r w:rsidR="0094402D">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94402D" w:rsidRPr="00534240" w:rsidRDefault="00280162"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94402D">
                                <w:rPr>
                                  <w:color w:val="FFFFFF" w:themeColor="background1"/>
                                  <w:sz w:val="56"/>
                                  <w:szCs w:val="56"/>
                                </w:rPr>
                                <w:t>Using Ansible to manage Azure</w:t>
                              </w:r>
                            </w:sdtContent>
                          </w:sdt>
                          <w:r w:rsidR="0094402D">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280162"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32318A99" w14:textId="4F43F719" w:rsidR="001B41FF"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84560598" w:history="1">
            <w:r w:rsidR="001B41FF" w:rsidRPr="00AE21B1">
              <w:rPr>
                <w:rStyle w:val="Hyperlink"/>
                <w:noProof/>
              </w:rPr>
              <w:t>Objectives and initial setup</w:t>
            </w:r>
            <w:r w:rsidR="001B41FF">
              <w:rPr>
                <w:noProof/>
                <w:webHidden/>
              </w:rPr>
              <w:tab/>
            </w:r>
            <w:r w:rsidR="001B41FF">
              <w:rPr>
                <w:noProof/>
                <w:webHidden/>
              </w:rPr>
              <w:fldChar w:fldCharType="begin"/>
            </w:r>
            <w:r w:rsidR="001B41FF">
              <w:rPr>
                <w:noProof/>
                <w:webHidden/>
              </w:rPr>
              <w:instrText xml:space="preserve"> PAGEREF _Toc484560598 \h </w:instrText>
            </w:r>
            <w:r w:rsidR="001B41FF">
              <w:rPr>
                <w:noProof/>
                <w:webHidden/>
              </w:rPr>
            </w:r>
            <w:r w:rsidR="001B41FF">
              <w:rPr>
                <w:noProof/>
                <w:webHidden/>
              </w:rPr>
              <w:fldChar w:fldCharType="separate"/>
            </w:r>
            <w:r w:rsidR="001B41FF">
              <w:rPr>
                <w:noProof/>
                <w:webHidden/>
              </w:rPr>
              <w:t>2</w:t>
            </w:r>
            <w:r w:rsidR="001B41FF">
              <w:rPr>
                <w:noProof/>
                <w:webHidden/>
              </w:rPr>
              <w:fldChar w:fldCharType="end"/>
            </w:r>
          </w:hyperlink>
        </w:p>
        <w:p w14:paraId="319EEF57" w14:textId="1E91235B" w:rsidR="001B41FF" w:rsidRDefault="00280162">
          <w:pPr>
            <w:pStyle w:val="TOC1"/>
            <w:tabs>
              <w:tab w:val="right" w:leader="dot" w:pos="9350"/>
            </w:tabs>
            <w:rPr>
              <w:noProof/>
              <w:lang w:eastAsia="en-US"/>
            </w:rPr>
          </w:pPr>
          <w:hyperlink w:anchor="_Toc484560599" w:history="1">
            <w:r w:rsidR="001B41FF" w:rsidRPr="00AE21B1">
              <w:rPr>
                <w:rStyle w:val="Hyperlink"/>
                <w:noProof/>
              </w:rPr>
              <w:t>Introduction to Ansible</w:t>
            </w:r>
            <w:r w:rsidR="001B41FF">
              <w:rPr>
                <w:noProof/>
                <w:webHidden/>
              </w:rPr>
              <w:tab/>
            </w:r>
            <w:r w:rsidR="001B41FF">
              <w:rPr>
                <w:noProof/>
                <w:webHidden/>
              </w:rPr>
              <w:fldChar w:fldCharType="begin"/>
            </w:r>
            <w:r w:rsidR="001B41FF">
              <w:rPr>
                <w:noProof/>
                <w:webHidden/>
              </w:rPr>
              <w:instrText xml:space="preserve"> PAGEREF _Toc484560599 \h </w:instrText>
            </w:r>
            <w:r w:rsidR="001B41FF">
              <w:rPr>
                <w:noProof/>
                <w:webHidden/>
              </w:rPr>
            </w:r>
            <w:r w:rsidR="001B41FF">
              <w:rPr>
                <w:noProof/>
                <w:webHidden/>
              </w:rPr>
              <w:fldChar w:fldCharType="separate"/>
            </w:r>
            <w:r w:rsidR="001B41FF">
              <w:rPr>
                <w:noProof/>
                <w:webHidden/>
              </w:rPr>
              <w:t>4</w:t>
            </w:r>
            <w:r w:rsidR="001B41FF">
              <w:rPr>
                <w:noProof/>
                <w:webHidden/>
              </w:rPr>
              <w:fldChar w:fldCharType="end"/>
            </w:r>
          </w:hyperlink>
        </w:p>
        <w:p w14:paraId="3950BBB1" w14:textId="26BEFCE9" w:rsidR="001B41FF" w:rsidRDefault="00280162">
          <w:pPr>
            <w:pStyle w:val="TOC1"/>
            <w:tabs>
              <w:tab w:val="right" w:leader="dot" w:pos="9350"/>
            </w:tabs>
            <w:rPr>
              <w:noProof/>
              <w:lang w:eastAsia="en-US"/>
            </w:rPr>
          </w:pPr>
          <w:hyperlink w:anchor="_Toc484560600" w:history="1">
            <w:r w:rsidR="001B41FF" w:rsidRPr="00AE21B1">
              <w:rPr>
                <w:rStyle w:val="Hyperlink"/>
                <w:noProof/>
              </w:rPr>
              <w:t>Lab 1: Create Master VM using Azure CLI</w:t>
            </w:r>
            <w:r w:rsidR="001B41FF">
              <w:rPr>
                <w:noProof/>
                <w:webHidden/>
              </w:rPr>
              <w:tab/>
            </w:r>
            <w:r w:rsidR="001B41FF">
              <w:rPr>
                <w:noProof/>
                <w:webHidden/>
              </w:rPr>
              <w:fldChar w:fldCharType="begin"/>
            </w:r>
            <w:r w:rsidR="001B41FF">
              <w:rPr>
                <w:noProof/>
                <w:webHidden/>
              </w:rPr>
              <w:instrText xml:space="preserve"> PAGEREF _Toc484560600 \h </w:instrText>
            </w:r>
            <w:r w:rsidR="001B41FF">
              <w:rPr>
                <w:noProof/>
                <w:webHidden/>
              </w:rPr>
            </w:r>
            <w:r w:rsidR="001B41FF">
              <w:rPr>
                <w:noProof/>
                <w:webHidden/>
              </w:rPr>
              <w:fldChar w:fldCharType="separate"/>
            </w:r>
            <w:r w:rsidR="001B41FF">
              <w:rPr>
                <w:noProof/>
                <w:webHidden/>
              </w:rPr>
              <w:t>5</w:t>
            </w:r>
            <w:r w:rsidR="001B41FF">
              <w:rPr>
                <w:noProof/>
                <w:webHidden/>
              </w:rPr>
              <w:fldChar w:fldCharType="end"/>
            </w:r>
          </w:hyperlink>
        </w:p>
        <w:p w14:paraId="693D3C08" w14:textId="1F3E723C" w:rsidR="001B41FF" w:rsidRDefault="00280162">
          <w:pPr>
            <w:pStyle w:val="TOC1"/>
            <w:tabs>
              <w:tab w:val="right" w:leader="dot" w:pos="9350"/>
            </w:tabs>
            <w:rPr>
              <w:noProof/>
              <w:lang w:eastAsia="en-US"/>
            </w:rPr>
          </w:pPr>
          <w:hyperlink w:anchor="_Toc484560601" w:history="1">
            <w:r w:rsidR="001B41FF" w:rsidRPr="00AE21B1">
              <w:rPr>
                <w:rStyle w:val="Hyperlink"/>
                <w:noProof/>
              </w:rPr>
              <w:t>Lab 2: Create Service Principal</w:t>
            </w:r>
            <w:r w:rsidR="001B41FF">
              <w:rPr>
                <w:noProof/>
                <w:webHidden/>
              </w:rPr>
              <w:tab/>
            </w:r>
            <w:r w:rsidR="001B41FF">
              <w:rPr>
                <w:noProof/>
                <w:webHidden/>
              </w:rPr>
              <w:fldChar w:fldCharType="begin"/>
            </w:r>
            <w:r w:rsidR="001B41FF">
              <w:rPr>
                <w:noProof/>
                <w:webHidden/>
              </w:rPr>
              <w:instrText xml:space="preserve"> PAGEREF _Toc484560601 \h </w:instrText>
            </w:r>
            <w:r w:rsidR="001B41FF">
              <w:rPr>
                <w:noProof/>
                <w:webHidden/>
              </w:rPr>
            </w:r>
            <w:r w:rsidR="001B41FF">
              <w:rPr>
                <w:noProof/>
                <w:webHidden/>
              </w:rPr>
              <w:fldChar w:fldCharType="separate"/>
            </w:r>
            <w:r w:rsidR="001B41FF">
              <w:rPr>
                <w:noProof/>
                <w:webHidden/>
              </w:rPr>
              <w:t>8</w:t>
            </w:r>
            <w:r w:rsidR="001B41FF">
              <w:rPr>
                <w:noProof/>
                <w:webHidden/>
              </w:rPr>
              <w:fldChar w:fldCharType="end"/>
            </w:r>
          </w:hyperlink>
        </w:p>
        <w:p w14:paraId="6D34EABA" w14:textId="7423ADA1" w:rsidR="001B41FF" w:rsidRDefault="00280162">
          <w:pPr>
            <w:pStyle w:val="TOC1"/>
            <w:tabs>
              <w:tab w:val="right" w:leader="dot" w:pos="9350"/>
            </w:tabs>
            <w:rPr>
              <w:noProof/>
              <w:lang w:eastAsia="en-US"/>
            </w:rPr>
          </w:pPr>
          <w:hyperlink w:anchor="_Toc484560602" w:history="1">
            <w:r w:rsidR="001B41FF" w:rsidRPr="00AE21B1">
              <w:rPr>
                <w:rStyle w:val="Hyperlink"/>
                <w:noProof/>
              </w:rPr>
              <w:t>Lab 3: Install Ansible in the Master VM</w:t>
            </w:r>
            <w:r w:rsidR="001B41FF">
              <w:rPr>
                <w:noProof/>
                <w:webHidden/>
              </w:rPr>
              <w:tab/>
            </w:r>
            <w:r w:rsidR="001B41FF">
              <w:rPr>
                <w:noProof/>
                <w:webHidden/>
              </w:rPr>
              <w:fldChar w:fldCharType="begin"/>
            </w:r>
            <w:r w:rsidR="001B41FF">
              <w:rPr>
                <w:noProof/>
                <w:webHidden/>
              </w:rPr>
              <w:instrText xml:space="preserve"> PAGEREF _Toc484560602 \h </w:instrText>
            </w:r>
            <w:r w:rsidR="001B41FF">
              <w:rPr>
                <w:noProof/>
                <w:webHidden/>
              </w:rPr>
            </w:r>
            <w:r w:rsidR="001B41FF">
              <w:rPr>
                <w:noProof/>
                <w:webHidden/>
              </w:rPr>
              <w:fldChar w:fldCharType="separate"/>
            </w:r>
            <w:r w:rsidR="001B41FF">
              <w:rPr>
                <w:noProof/>
                <w:webHidden/>
              </w:rPr>
              <w:t>10</w:t>
            </w:r>
            <w:r w:rsidR="001B41FF">
              <w:rPr>
                <w:noProof/>
                <w:webHidden/>
              </w:rPr>
              <w:fldChar w:fldCharType="end"/>
            </w:r>
          </w:hyperlink>
        </w:p>
        <w:p w14:paraId="221DCA06" w14:textId="56076F44" w:rsidR="001B41FF" w:rsidRDefault="00280162">
          <w:pPr>
            <w:pStyle w:val="TOC1"/>
            <w:tabs>
              <w:tab w:val="right" w:leader="dot" w:pos="9350"/>
            </w:tabs>
            <w:rPr>
              <w:noProof/>
              <w:lang w:eastAsia="en-US"/>
            </w:rPr>
          </w:pPr>
          <w:hyperlink w:anchor="_Toc484560603" w:history="1">
            <w:r w:rsidR="001B41FF" w:rsidRPr="00AE21B1">
              <w:rPr>
                <w:rStyle w:val="Hyperlink"/>
                <w:noProof/>
              </w:rPr>
              <w:t>Lab 4: Ansible dynamic inventory for Azure</w:t>
            </w:r>
            <w:r w:rsidR="001B41FF">
              <w:rPr>
                <w:noProof/>
                <w:webHidden/>
              </w:rPr>
              <w:tab/>
            </w:r>
            <w:r w:rsidR="001B41FF">
              <w:rPr>
                <w:noProof/>
                <w:webHidden/>
              </w:rPr>
              <w:fldChar w:fldCharType="begin"/>
            </w:r>
            <w:r w:rsidR="001B41FF">
              <w:rPr>
                <w:noProof/>
                <w:webHidden/>
              </w:rPr>
              <w:instrText xml:space="preserve"> PAGEREF _Toc484560603 \h </w:instrText>
            </w:r>
            <w:r w:rsidR="001B41FF">
              <w:rPr>
                <w:noProof/>
                <w:webHidden/>
              </w:rPr>
            </w:r>
            <w:r w:rsidR="001B41FF">
              <w:rPr>
                <w:noProof/>
                <w:webHidden/>
              </w:rPr>
              <w:fldChar w:fldCharType="separate"/>
            </w:r>
            <w:r w:rsidR="001B41FF">
              <w:rPr>
                <w:noProof/>
                <w:webHidden/>
              </w:rPr>
              <w:t>13</w:t>
            </w:r>
            <w:r w:rsidR="001B41FF">
              <w:rPr>
                <w:noProof/>
                <w:webHidden/>
              </w:rPr>
              <w:fldChar w:fldCharType="end"/>
            </w:r>
          </w:hyperlink>
        </w:p>
        <w:p w14:paraId="6BDC03BF" w14:textId="6A732184" w:rsidR="001B41FF" w:rsidRDefault="00280162">
          <w:pPr>
            <w:pStyle w:val="TOC1"/>
            <w:tabs>
              <w:tab w:val="right" w:leader="dot" w:pos="9350"/>
            </w:tabs>
            <w:rPr>
              <w:noProof/>
              <w:lang w:eastAsia="en-US"/>
            </w:rPr>
          </w:pPr>
          <w:hyperlink w:anchor="_Toc484560604" w:history="1">
            <w:r w:rsidR="001B41FF" w:rsidRPr="00AE21B1">
              <w:rPr>
                <w:rStyle w:val="Hyperlink"/>
                <w:noProof/>
              </w:rPr>
              <w:t>Lab 5: Creating a VM using an Ansible Playbook</w:t>
            </w:r>
            <w:r w:rsidR="001B41FF">
              <w:rPr>
                <w:noProof/>
                <w:webHidden/>
              </w:rPr>
              <w:tab/>
            </w:r>
            <w:r w:rsidR="001B41FF">
              <w:rPr>
                <w:noProof/>
                <w:webHidden/>
              </w:rPr>
              <w:fldChar w:fldCharType="begin"/>
            </w:r>
            <w:r w:rsidR="001B41FF">
              <w:rPr>
                <w:noProof/>
                <w:webHidden/>
              </w:rPr>
              <w:instrText xml:space="preserve"> PAGEREF _Toc484560604 \h </w:instrText>
            </w:r>
            <w:r w:rsidR="001B41FF">
              <w:rPr>
                <w:noProof/>
                <w:webHidden/>
              </w:rPr>
            </w:r>
            <w:r w:rsidR="001B41FF">
              <w:rPr>
                <w:noProof/>
                <w:webHidden/>
              </w:rPr>
              <w:fldChar w:fldCharType="separate"/>
            </w:r>
            <w:r w:rsidR="001B41FF">
              <w:rPr>
                <w:noProof/>
                <w:webHidden/>
              </w:rPr>
              <w:t>16</w:t>
            </w:r>
            <w:r w:rsidR="001B41FF">
              <w:rPr>
                <w:noProof/>
                <w:webHidden/>
              </w:rPr>
              <w:fldChar w:fldCharType="end"/>
            </w:r>
          </w:hyperlink>
        </w:p>
        <w:p w14:paraId="72889FBC" w14:textId="304B88CE" w:rsidR="001B41FF" w:rsidRDefault="00280162">
          <w:pPr>
            <w:pStyle w:val="TOC1"/>
            <w:tabs>
              <w:tab w:val="right" w:leader="dot" w:pos="9350"/>
            </w:tabs>
            <w:rPr>
              <w:noProof/>
              <w:lang w:eastAsia="en-US"/>
            </w:rPr>
          </w:pPr>
          <w:hyperlink w:anchor="_Toc484560605" w:history="1">
            <w:r w:rsidR="001B41FF" w:rsidRPr="00AE21B1">
              <w:rPr>
                <w:rStyle w:val="Hyperlink"/>
                <w:noProof/>
              </w:rPr>
              <w:t>Lab 6: Running an Ansible playbook on the new VM</w:t>
            </w:r>
            <w:r w:rsidR="001B41FF">
              <w:rPr>
                <w:noProof/>
                <w:webHidden/>
              </w:rPr>
              <w:tab/>
            </w:r>
            <w:r w:rsidR="001B41FF">
              <w:rPr>
                <w:noProof/>
                <w:webHidden/>
              </w:rPr>
              <w:fldChar w:fldCharType="begin"/>
            </w:r>
            <w:r w:rsidR="001B41FF">
              <w:rPr>
                <w:noProof/>
                <w:webHidden/>
              </w:rPr>
              <w:instrText xml:space="preserve"> PAGEREF _Toc484560605 \h </w:instrText>
            </w:r>
            <w:r w:rsidR="001B41FF">
              <w:rPr>
                <w:noProof/>
                <w:webHidden/>
              </w:rPr>
            </w:r>
            <w:r w:rsidR="001B41FF">
              <w:rPr>
                <w:noProof/>
                <w:webHidden/>
              </w:rPr>
              <w:fldChar w:fldCharType="separate"/>
            </w:r>
            <w:r w:rsidR="001B41FF">
              <w:rPr>
                <w:noProof/>
                <w:webHidden/>
              </w:rPr>
              <w:t>20</w:t>
            </w:r>
            <w:r w:rsidR="001B41FF">
              <w:rPr>
                <w:noProof/>
                <w:webHidden/>
              </w:rPr>
              <w:fldChar w:fldCharType="end"/>
            </w:r>
          </w:hyperlink>
        </w:p>
        <w:p w14:paraId="7E64D81E" w14:textId="355E50A8" w:rsidR="001B41FF" w:rsidRDefault="00280162">
          <w:pPr>
            <w:pStyle w:val="TOC1"/>
            <w:tabs>
              <w:tab w:val="right" w:leader="dot" w:pos="9350"/>
            </w:tabs>
            <w:rPr>
              <w:noProof/>
              <w:lang w:eastAsia="en-US"/>
            </w:rPr>
          </w:pPr>
          <w:hyperlink w:anchor="_Toc484560606" w:history="1">
            <w:r w:rsidR="001B41FF" w:rsidRPr="00AE21B1">
              <w:rPr>
                <w:rStyle w:val="Hyperlink"/>
                <w:noProof/>
              </w:rPr>
              <w:t>Lab 7: Deleting a VM using Ansible (Optional)</w:t>
            </w:r>
            <w:r w:rsidR="001B41FF">
              <w:rPr>
                <w:noProof/>
                <w:webHidden/>
              </w:rPr>
              <w:tab/>
            </w:r>
            <w:r w:rsidR="001B41FF">
              <w:rPr>
                <w:noProof/>
                <w:webHidden/>
              </w:rPr>
              <w:fldChar w:fldCharType="begin"/>
            </w:r>
            <w:r w:rsidR="001B41FF">
              <w:rPr>
                <w:noProof/>
                <w:webHidden/>
              </w:rPr>
              <w:instrText xml:space="preserve"> PAGEREF _Toc484560606 \h </w:instrText>
            </w:r>
            <w:r w:rsidR="001B41FF">
              <w:rPr>
                <w:noProof/>
                <w:webHidden/>
              </w:rPr>
            </w:r>
            <w:r w:rsidR="001B41FF">
              <w:rPr>
                <w:noProof/>
                <w:webHidden/>
              </w:rPr>
              <w:fldChar w:fldCharType="separate"/>
            </w:r>
            <w:r w:rsidR="001B41FF">
              <w:rPr>
                <w:noProof/>
                <w:webHidden/>
              </w:rPr>
              <w:t>22</w:t>
            </w:r>
            <w:r w:rsidR="001B41FF">
              <w:rPr>
                <w:noProof/>
                <w:webHidden/>
              </w:rPr>
              <w:fldChar w:fldCharType="end"/>
            </w:r>
          </w:hyperlink>
        </w:p>
        <w:p w14:paraId="7DC3FB98" w14:textId="7B569F20" w:rsidR="001B41FF" w:rsidRDefault="00280162">
          <w:pPr>
            <w:pStyle w:val="TOC1"/>
            <w:tabs>
              <w:tab w:val="right" w:leader="dot" w:pos="9350"/>
            </w:tabs>
            <w:rPr>
              <w:noProof/>
              <w:lang w:eastAsia="en-US"/>
            </w:rPr>
          </w:pPr>
          <w:hyperlink w:anchor="_Toc484560607" w:history="1">
            <w:r w:rsidR="001B41FF" w:rsidRPr="00AE21B1">
              <w:rPr>
                <w:rStyle w:val="Hyperlink"/>
                <w:noProof/>
              </w:rPr>
              <w:t>Conclusion</w:t>
            </w:r>
            <w:r w:rsidR="001B41FF">
              <w:rPr>
                <w:noProof/>
                <w:webHidden/>
              </w:rPr>
              <w:tab/>
            </w:r>
            <w:r w:rsidR="001B41FF">
              <w:rPr>
                <w:noProof/>
                <w:webHidden/>
              </w:rPr>
              <w:fldChar w:fldCharType="begin"/>
            </w:r>
            <w:r w:rsidR="001B41FF">
              <w:rPr>
                <w:noProof/>
                <w:webHidden/>
              </w:rPr>
              <w:instrText xml:space="preserve"> PAGEREF _Toc484560607 \h </w:instrText>
            </w:r>
            <w:r w:rsidR="001B41FF">
              <w:rPr>
                <w:noProof/>
                <w:webHidden/>
              </w:rPr>
            </w:r>
            <w:r w:rsidR="001B41FF">
              <w:rPr>
                <w:noProof/>
                <w:webHidden/>
              </w:rPr>
              <w:fldChar w:fldCharType="separate"/>
            </w:r>
            <w:r w:rsidR="001B41FF">
              <w:rPr>
                <w:noProof/>
                <w:webHidden/>
              </w:rPr>
              <w:t>23</w:t>
            </w:r>
            <w:r w:rsidR="001B41FF">
              <w:rPr>
                <w:noProof/>
                <w:webHidden/>
              </w:rPr>
              <w:fldChar w:fldCharType="end"/>
            </w:r>
          </w:hyperlink>
        </w:p>
        <w:p w14:paraId="6297EA6E" w14:textId="16B27546" w:rsidR="001B41FF" w:rsidRDefault="00280162">
          <w:pPr>
            <w:pStyle w:val="TOC1"/>
            <w:tabs>
              <w:tab w:val="right" w:leader="dot" w:pos="9350"/>
            </w:tabs>
            <w:rPr>
              <w:noProof/>
              <w:lang w:eastAsia="en-US"/>
            </w:rPr>
          </w:pPr>
          <w:hyperlink w:anchor="_Toc484560608" w:history="1">
            <w:r w:rsidR="001B41FF" w:rsidRPr="00AE21B1">
              <w:rPr>
                <w:rStyle w:val="Hyperlink"/>
                <w:noProof/>
              </w:rPr>
              <w:t>End the lab</w:t>
            </w:r>
            <w:r w:rsidR="001B41FF">
              <w:rPr>
                <w:noProof/>
                <w:webHidden/>
              </w:rPr>
              <w:tab/>
            </w:r>
            <w:r w:rsidR="001B41FF">
              <w:rPr>
                <w:noProof/>
                <w:webHidden/>
              </w:rPr>
              <w:fldChar w:fldCharType="begin"/>
            </w:r>
            <w:r w:rsidR="001B41FF">
              <w:rPr>
                <w:noProof/>
                <w:webHidden/>
              </w:rPr>
              <w:instrText xml:space="preserve"> PAGEREF _Toc484560608 \h </w:instrText>
            </w:r>
            <w:r w:rsidR="001B41FF">
              <w:rPr>
                <w:noProof/>
                <w:webHidden/>
              </w:rPr>
            </w:r>
            <w:r w:rsidR="001B41FF">
              <w:rPr>
                <w:noProof/>
                <w:webHidden/>
              </w:rPr>
              <w:fldChar w:fldCharType="separate"/>
            </w:r>
            <w:r w:rsidR="001B41FF">
              <w:rPr>
                <w:noProof/>
                <w:webHidden/>
              </w:rPr>
              <w:t>24</w:t>
            </w:r>
            <w:r w:rsidR="001B41FF">
              <w:rPr>
                <w:noProof/>
                <w:webHidden/>
              </w:rPr>
              <w:fldChar w:fldCharType="end"/>
            </w:r>
          </w:hyperlink>
        </w:p>
        <w:p w14:paraId="790973AC" w14:textId="7007DEC1" w:rsidR="001B41FF" w:rsidRDefault="00280162">
          <w:pPr>
            <w:pStyle w:val="TOC2"/>
            <w:rPr>
              <w:noProof/>
              <w:lang w:eastAsia="en-US"/>
            </w:rPr>
          </w:pPr>
          <w:hyperlink w:anchor="_Toc484560609" w:history="1">
            <w:r w:rsidR="001B41FF" w:rsidRPr="00AE21B1">
              <w:rPr>
                <w:rStyle w:val="Hyperlink"/>
                <w:rFonts w:asciiTheme="majorHAnsi" w:hAnsiTheme="majorHAnsi" w:cstheme="majorHAnsi"/>
                <w:noProof/>
              </w:rPr>
              <w:t>References</w:t>
            </w:r>
            <w:r w:rsidR="001B41FF">
              <w:rPr>
                <w:noProof/>
                <w:webHidden/>
              </w:rPr>
              <w:tab/>
            </w:r>
            <w:r w:rsidR="001B41FF">
              <w:rPr>
                <w:noProof/>
                <w:webHidden/>
              </w:rPr>
              <w:fldChar w:fldCharType="begin"/>
            </w:r>
            <w:r w:rsidR="001B41FF">
              <w:rPr>
                <w:noProof/>
                <w:webHidden/>
              </w:rPr>
              <w:instrText xml:space="preserve"> PAGEREF _Toc484560609 \h </w:instrText>
            </w:r>
            <w:r w:rsidR="001B41FF">
              <w:rPr>
                <w:noProof/>
                <w:webHidden/>
              </w:rPr>
            </w:r>
            <w:r w:rsidR="001B41FF">
              <w:rPr>
                <w:noProof/>
                <w:webHidden/>
              </w:rPr>
              <w:fldChar w:fldCharType="separate"/>
            </w:r>
            <w:r w:rsidR="001B41FF">
              <w:rPr>
                <w:noProof/>
                <w:webHidden/>
              </w:rPr>
              <w:t>25</w:t>
            </w:r>
            <w:r w:rsidR="001B41FF">
              <w:rPr>
                <w:noProof/>
                <w:webHidden/>
              </w:rPr>
              <w:fldChar w:fldCharType="end"/>
            </w:r>
          </w:hyperlink>
        </w:p>
        <w:p w14:paraId="35614815" w14:textId="66039329"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84560598"/>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016C9A91" w14:textId="06A8939D" w:rsidR="00894D9C" w:rsidRDefault="00894D9C" w:rsidP="00894D9C">
      <w:pPr>
        <w:pStyle w:val="ListParagraph"/>
        <w:numPr>
          <w:ilvl w:val="0"/>
          <w:numId w:val="2"/>
        </w:numPr>
        <w:jc w:val="both"/>
        <w:rPr>
          <w:rFonts w:cstheme="minorHAnsi"/>
        </w:rPr>
      </w:pPr>
      <w:r>
        <w:rPr>
          <w:rFonts w:cstheme="minorHAnsi"/>
        </w:rPr>
        <w:t>If you are running this lab from the Learn on Demand Systems environment:</w:t>
      </w:r>
    </w:p>
    <w:p w14:paraId="0C33A70F" w14:textId="389D6BB7" w:rsidR="00894D9C" w:rsidRDefault="00894D9C" w:rsidP="00894D9C">
      <w:pPr>
        <w:pStyle w:val="ListParagraph"/>
        <w:numPr>
          <w:ilvl w:val="1"/>
          <w:numId w:val="2"/>
        </w:numPr>
        <w:jc w:val="both"/>
        <w:rPr>
          <w:rFonts w:cstheme="minorHAnsi"/>
        </w:rPr>
      </w:pPr>
      <w:r>
        <w:rPr>
          <w:rFonts w:cstheme="minorHAnsi"/>
        </w:rPr>
        <w:t>You will get access to a CentOS VM with a graphical environment, and the Azure CLI installed. Credentials are lab-user / Microsoft123!</w:t>
      </w:r>
    </w:p>
    <w:p w14:paraId="71301A50" w14:textId="63796FD7" w:rsidR="00894D9C" w:rsidRDefault="00894D9C" w:rsidP="00894D9C">
      <w:pPr>
        <w:pStyle w:val="ListParagraph"/>
        <w:numPr>
          <w:ilvl w:val="1"/>
          <w:numId w:val="2"/>
        </w:numPr>
        <w:jc w:val="both"/>
        <w:rPr>
          <w:rFonts w:cstheme="minorHAnsi"/>
        </w:rPr>
      </w:pPr>
      <w:r>
        <w:rPr>
          <w:rFonts w:cstheme="minorHAnsi"/>
        </w:rPr>
        <w:t>You will get access to an Azure subscription</w:t>
      </w:r>
    </w:p>
    <w:p w14:paraId="587757DB" w14:textId="61216B0E" w:rsidR="00894D9C" w:rsidRDefault="00894D9C" w:rsidP="00894D9C">
      <w:pPr>
        <w:pStyle w:val="ListParagraph"/>
        <w:numPr>
          <w:ilvl w:val="0"/>
          <w:numId w:val="2"/>
        </w:numPr>
        <w:jc w:val="both"/>
        <w:rPr>
          <w:rFonts w:cstheme="minorHAnsi"/>
        </w:rPr>
      </w:pPr>
      <w:r>
        <w:rPr>
          <w:rFonts w:cstheme="minorHAnsi"/>
        </w:rPr>
        <w:t>If you are running this lab from your own machine:</w:t>
      </w:r>
    </w:p>
    <w:p w14:paraId="427C4DC3" w14:textId="03522546" w:rsidR="00894D9C" w:rsidRPr="00894D9C" w:rsidRDefault="00316898" w:rsidP="00894D9C">
      <w:pPr>
        <w:pStyle w:val="ListParagraph"/>
        <w:numPr>
          <w:ilvl w:val="1"/>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w:t>
      </w:r>
      <w:hyperlink r:id="rId12" w:history="1">
        <w:r w:rsidR="00894D9C" w:rsidRPr="00D41BCD">
          <w:rPr>
            <w:rStyle w:val="Hyperlink"/>
            <w:rFonts w:cstheme="minorHAnsi"/>
          </w:rPr>
          <w:t>https://azure.microsoft.com/en-us/free/</w:t>
        </w:r>
      </w:hyperlink>
      <w:r w:rsidR="00707BB6" w:rsidRPr="00DE7429">
        <w:rPr>
          <w:rFonts w:cstheme="minorHAnsi"/>
        </w:rPr>
        <w:t xml:space="preserve">) </w:t>
      </w:r>
      <w:r w:rsidR="00894D9C">
        <w:rPr>
          <w:rFonts w:cstheme="minorHAnsi"/>
        </w:rPr>
        <w:t>today.</w:t>
      </w:r>
    </w:p>
    <w:p w14:paraId="4DC22874" w14:textId="06AF3364" w:rsidR="000851A8" w:rsidRDefault="00894D9C" w:rsidP="00894D9C">
      <w:pPr>
        <w:pStyle w:val="ListParagraph"/>
        <w:numPr>
          <w:ilvl w:val="1"/>
          <w:numId w:val="2"/>
        </w:numPr>
        <w:rPr>
          <w:rFonts w:cstheme="minorHAnsi"/>
        </w:rPr>
      </w:pPr>
      <w:r>
        <w:rPr>
          <w:rFonts w:cstheme="minorHAnsi"/>
        </w:rPr>
        <w:t xml:space="preserve">Install the Azure CLI 2.0 following these instructions: </w:t>
      </w:r>
      <w:hyperlink r:id="rId13" w:history="1">
        <w:r w:rsidRPr="00D41BCD">
          <w:rPr>
            <w:rStyle w:val="Hyperlink"/>
            <w:rFonts w:cstheme="minorHAnsi"/>
          </w:rPr>
          <w:t>https://docs.microsoft.com/de-de/cli/azure/install-azure-cli</w:t>
        </w:r>
      </w:hyperlink>
      <w:r>
        <w:rPr>
          <w:rFonts w:cstheme="minorHAnsi"/>
        </w:rPr>
        <w:t xml:space="preserve"> </w:t>
      </w:r>
    </w:p>
    <w:p w14:paraId="0A533190" w14:textId="5C1D382B" w:rsidR="0093135B" w:rsidRDefault="0093135B" w:rsidP="0093135B">
      <w:pPr>
        <w:pStyle w:val="ListParagraph"/>
        <w:numPr>
          <w:ilvl w:val="0"/>
          <w:numId w:val="2"/>
        </w:numPr>
        <w:rPr>
          <w:rFonts w:cstheme="minorHAnsi"/>
        </w:rPr>
      </w:pPr>
      <w:r>
        <w:rPr>
          <w:rFonts w:cstheme="minorHAnsi"/>
        </w:rPr>
        <w:t>In any case, you should have a basic understanding of vi (or your Linux text editor of choice) in order to make some basic file editing</w:t>
      </w:r>
    </w:p>
    <w:p w14:paraId="2DF210FB" w14:textId="0CE2F1D8" w:rsidR="00724189" w:rsidRPr="0071032B" w:rsidRDefault="00894D9C"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This</w:t>
      </w:r>
      <w:r w:rsidR="00724189">
        <w:rPr>
          <w:rFonts w:eastAsia="Times New Roman" w:cstheme="minorHAnsi"/>
          <w:color w:val="000000"/>
          <w:lang w:eastAsia="en-US"/>
        </w:rPr>
        <w:t xml:space="preserve"> </w:t>
      </w:r>
      <w:r w:rsidR="00316898">
        <w:rPr>
          <w:rFonts w:eastAsia="Times New Roman" w:cstheme="minorHAnsi"/>
          <w:color w:val="000000"/>
          <w:lang w:eastAsia="en-US"/>
        </w:rPr>
        <w:t>l</w:t>
      </w:r>
      <w:r w:rsidR="00724189">
        <w:rPr>
          <w:rFonts w:eastAsia="Times New Roman" w:cstheme="minorHAnsi"/>
          <w:color w:val="000000"/>
          <w:lang w:eastAsia="en-US"/>
        </w:rPr>
        <w:t>ab</w:t>
      </w:r>
      <w:r w:rsidR="001F7664">
        <w:rPr>
          <w:rFonts w:eastAsia="Times New Roman" w:cstheme="minorHAnsi"/>
          <w:color w:val="000000"/>
          <w:lang w:eastAsia="en-US"/>
        </w:rPr>
        <w:t xml:space="preserve"> </w:t>
      </w:r>
      <w:r>
        <w:rPr>
          <w:rFonts w:eastAsia="Times New Roman" w:cstheme="minorHAnsi"/>
          <w:color w:val="000000"/>
          <w:lang w:eastAsia="en-US"/>
        </w:rPr>
        <w:t xml:space="preserve">will </w:t>
      </w:r>
      <w:r w:rsidR="001F7664">
        <w:rPr>
          <w:rFonts w:eastAsia="Times New Roman" w:cstheme="minorHAnsi"/>
          <w:color w:val="000000"/>
          <w:lang w:eastAsia="en-US"/>
        </w:rPr>
        <w:t>cover</w:t>
      </w:r>
      <w:r w:rsidR="00724189"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1E739B86" w:rsidR="00FC7791" w:rsidRDefault="00316898" w:rsidP="004E1285">
      <w:pPr>
        <w:jc w:val="both"/>
        <w:rPr>
          <w:rFonts w:cstheme="minorHAnsi"/>
        </w:rPr>
      </w:pPr>
      <w:r>
        <w:rPr>
          <w:rFonts w:cstheme="minorHAnsi"/>
        </w:rPr>
        <w:t>Along this lab some variables will be</w:t>
      </w:r>
      <w:r w:rsidR="00894D9C">
        <w:rPr>
          <w:rFonts w:cstheme="minorHAnsi"/>
        </w:rPr>
        <w:t xml:space="preserve"> used, that might (and probably </w:t>
      </w:r>
      <w:r>
        <w:rPr>
          <w:rFonts w:cstheme="minorHAnsi"/>
        </w:rPr>
        <w:t xml:space="preserve">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60C655A0" w:rsidR="005F5FD8" w:rsidRDefault="005F5FD8" w:rsidP="004E1285">
            <w:pPr>
              <w:jc w:val="both"/>
              <w:rPr>
                <w:rFonts w:cstheme="minorHAnsi"/>
              </w:rPr>
            </w:pPr>
            <w:r>
              <w:rPr>
                <w:rFonts w:cstheme="minorHAnsi"/>
              </w:rPr>
              <w:t>Name for created VM</w:t>
            </w:r>
            <w:r w:rsidR="00894D9C">
              <w:rPr>
                <w:rFonts w:cstheme="minorHAnsi"/>
              </w:rPr>
              <w:t xml:space="preserve"> (note that this name should be unique, since a DNS entry will be created).</w:t>
            </w:r>
          </w:p>
        </w:tc>
        <w:tc>
          <w:tcPr>
            <w:tcW w:w="2880" w:type="dxa"/>
          </w:tcPr>
          <w:p w14:paraId="33AE9539" w14:textId="56C413E1" w:rsidR="005F5FD8" w:rsidRDefault="005F5FD8" w:rsidP="004E1285">
            <w:pPr>
              <w:jc w:val="both"/>
              <w:rPr>
                <w:rFonts w:cstheme="minorHAnsi"/>
              </w:rPr>
            </w:pPr>
            <w:r>
              <w:rPr>
                <w:rFonts w:cstheme="minorHAnsi"/>
              </w:rPr>
              <w:t>web01</w:t>
            </w:r>
            <w:r w:rsidR="001B41FF">
              <w:rPr>
                <w:rFonts w:cstheme="minorHAnsi"/>
              </w:rPr>
              <w:t>19761013</w:t>
            </w:r>
          </w:p>
        </w:tc>
      </w:tr>
    </w:tbl>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84560599"/>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7F6D2D">
        <w:rPr>
          <w:rFonts w:ascii="Calibri" w:hAnsi="Calibri" w:cs="Calibri"/>
          <w:b/>
        </w:rPr>
        <w:t>Figure 1</w:t>
      </w:r>
      <w:r w:rsidRPr="00835EDE">
        <w:rPr>
          <w:rFonts w:ascii="Calibri" w:hAnsi="Calibri" w:cs="Calibri"/>
        </w:rPr>
        <w:t xml:space="preserve">.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61C35BB3" w:rsidR="002D6D73" w:rsidRPr="003462EF" w:rsidRDefault="00325D4E">
      <w:pPr>
        <w:pStyle w:val="Heading1"/>
      </w:pPr>
      <w:bookmarkStart w:id="2" w:name="_Toc484560600"/>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082179">
        <w:t>Master</w:t>
      </w:r>
      <w:r w:rsidR="003462EF">
        <w:t xml:space="preserve"> </w:t>
      </w:r>
      <w:r w:rsidR="00B912FC">
        <w:t>VM</w:t>
      </w:r>
      <w:r w:rsidR="003462EF">
        <w:t xml:space="preserve"> using Azure CLI</w:t>
      </w:r>
      <w:bookmarkEnd w:id="2"/>
    </w:p>
    <w:p w14:paraId="18377811" w14:textId="1DC3F980" w:rsidR="003462EF" w:rsidRDefault="003462EF" w:rsidP="003462EF">
      <w:pPr>
        <w:spacing w:before="0" w:line="240" w:lineRule="auto"/>
        <w:textAlignment w:val="center"/>
        <w:rPr>
          <w:rFonts w:asciiTheme="minorBidi" w:eastAsia="Times New Roman" w:hAnsiTheme="minorBidi"/>
          <w:color w:val="333333"/>
          <w:lang w:eastAsia="en-US"/>
        </w:rPr>
      </w:pPr>
    </w:p>
    <w:p w14:paraId="0247570E" w14:textId="259ADB6F" w:rsidR="00082179" w:rsidRDefault="00082179" w:rsidP="003462EF">
      <w:pPr>
        <w:spacing w:before="0" w:line="240" w:lineRule="auto"/>
        <w:textAlignment w:val="center"/>
        <w:rPr>
          <w:rFonts w:asciiTheme="minorBidi" w:eastAsia="Times New Roman" w:hAnsiTheme="minorBidi"/>
          <w:color w:val="333333"/>
          <w:lang w:eastAsia="en-US"/>
        </w:rPr>
      </w:pPr>
    </w:p>
    <w:p w14:paraId="40E105FE" w14:textId="21B23C42"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In this lab we will create the "Master VM", a Linux VM in Azure where we will install Ansible, and from which we will further deploy additional VMs</w:t>
      </w:r>
      <w:r w:rsidR="00A95FA7">
        <w:rPr>
          <w:rFonts w:asciiTheme="minorBidi" w:eastAsia="Times New Roman" w:hAnsiTheme="minorBidi"/>
          <w:color w:val="333333"/>
          <w:lang w:eastAsia="en-US"/>
        </w:rPr>
        <w:t xml:space="preserve"> using Ansible</w:t>
      </w:r>
      <w:r>
        <w:rPr>
          <w:rFonts w:asciiTheme="minorBidi" w:eastAsia="Times New Roman" w:hAnsiTheme="minorBidi"/>
          <w:color w:val="333333"/>
          <w:lang w:eastAsia="en-US"/>
        </w:rPr>
        <w:t>.</w:t>
      </w:r>
    </w:p>
    <w:p w14:paraId="16613CD4" w14:textId="2F029F09" w:rsidR="00082179" w:rsidRDefault="00082179" w:rsidP="003462EF">
      <w:pPr>
        <w:spacing w:before="0" w:line="240" w:lineRule="auto"/>
        <w:textAlignment w:val="center"/>
        <w:rPr>
          <w:rFonts w:asciiTheme="minorBidi" w:eastAsia="Times New Roman" w:hAnsiTheme="minorBidi"/>
          <w:color w:val="333333"/>
          <w:lang w:eastAsia="en-US"/>
        </w:rPr>
      </w:pPr>
    </w:p>
    <w:p w14:paraId="129BD9A4" w14:textId="412C3717"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 xml:space="preserve">If you are running this lab from a Linux system you could install </w:t>
      </w:r>
    </w:p>
    <w:p w14:paraId="6F810BF6" w14:textId="77777777" w:rsidR="00082179" w:rsidRDefault="00082179" w:rsidP="003462EF">
      <w:pPr>
        <w:spacing w:before="0" w:line="240" w:lineRule="auto"/>
        <w:textAlignment w:val="center"/>
        <w:rPr>
          <w:rFonts w:asciiTheme="minorBidi" w:eastAsia="Times New Roman" w:hAnsiTheme="minorBidi"/>
          <w:color w:val="333333"/>
          <w:lang w:eastAsia="en-US"/>
        </w:rPr>
      </w:pPr>
    </w:p>
    <w:p w14:paraId="0E345535" w14:textId="263332F9" w:rsidR="003462EF" w:rsidRPr="004E5971" w:rsidRDefault="00894D9C" w:rsidP="00894D9C">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if using the CentOS VM provided by Learn On Demand Systems, you can use the key combination</w:t>
      </w:r>
      <w:r w:rsidR="004E5971">
        <w:rPr>
          <w:rFonts w:ascii="Calibri" w:hAnsi="Calibri" w:cs="Calibri"/>
          <w:i/>
        </w:rPr>
        <w:t>s</w:t>
      </w:r>
      <w:r w:rsidRPr="004E5971">
        <w:rPr>
          <w:rFonts w:ascii="Calibri" w:hAnsi="Calibri" w:cs="Calibri"/>
          <w:i/>
        </w:rPr>
        <w:t xml:space="preserve"> </w:t>
      </w:r>
      <w:r w:rsidR="004E5971">
        <w:rPr>
          <w:rFonts w:ascii="Calibri" w:hAnsi="Calibri" w:cs="Calibri"/>
          <w:i/>
        </w:rPr>
        <w:t xml:space="preserve">Ctrl+Shift+C and </w:t>
      </w:r>
      <w:r w:rsidRPr="004E5971">
        <w:rPr>
          <w:rFonts w:ascii="Calibri" w:hAnsi="Calibri" w:cs="Calibri"/>
          <w:i/>
        </w:rPr>
        <w:t xml:space="preserve">Ctrl+Shift+V to </w:t>
      </w:r>
      <w:r w:rsidR="004E5971">
        <w:rPr>
          <w:rFonts w:ascii="Calibri" w:hAnsi="Calibri" w:cs="Calibri"/>
          <w:i/>
        </w:rPr>
        <w:t xml:space="preserve">copy and </w:t>
      </w:r>
      <w:r w:rsidRPr="004E5971">
        <w:rPr>
          <w:rFonts w:ascii="Calibri" w:hAnsi="Calibri" w:cs="Calibri"/>
          <w:i/>
        </w:rPr>
        <w:t>past</w:t>
      </w:r>
      <w:r w:rsidR="004E5971">
        <w:rPr>
          <w:rFonts w:ascii="Calibri" w:hAnsi="Calibri" w:cs="Calibri"/>
          <w:i/>
        </w:rPr>
        <w:t>e</w:t>
      </w:r>
      <w:r w:rsidRPr="004E5971">
        <w:rPr>
          <w:rFonts w:ascii="Calibri" w:hAnsi="Calibri" w:cs="Calibri"/>
          <w:i/>
        </w:rPr>
        <w:t xml:space="preserve"> text to the terminal window</w:t>
      </w:r>
    </w:p>
    <w:p w14:paraId="30F01D5E" w14:textId="77777777" w:rsidR="003462EF" w:rsidRPr="003462EF" w:rsidRDefault="003462EF" w:rsidP="003462EF">
      <w:pPr>
        <w:spacing w:before="0" w:line="240" w:lineRule="auto"/>
        <w:textAlignment w:val="center"/>
        <w:rPr>
          <w:rFonts w:ascii="Calibri" w:hAnsi="Calibri" w:cs="Calibri"/>
        </w:rPr>
      </w:pPr>
    </w:p>
    <w:p w14:paraId="469F991D" w14:textId="73CF1068"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 xml:space="preserve">Log into your system. If you are using the Learn On Demand lab environment, the user for the </w:t>
      </w:r>
      <w:r w:rsidR="007141C1">
        <w:rPr>
          <w:rFonts w:ascii="Calibri" w:hAnsi="Calibri" w:cs="Calibri"/>
        </w:rPr>
        <w:t xml:space="preserve">Centos </w:t>
      </w:r>
      <w:r>
        <w:rPr>
          <w:rFonts w:ascii="Calibri" w:hAnsi="Calibri" w:cs="Calibri"/>
        </w:rPr>
        <w:t>VM is lab-user, with the password Microsoft123!</w:t>
      </w:r>
    </w:p>
    <w:p w14:paraId="73C1B730" w14:textId="77777777" w:rsidR="00F064A4" w:rsidRDefault="00F064A4" w:rsidP="00F064A4">
      <w:pPr>
        <w:tabs>
          <w:tab w:val="num" w:pos="900"/>
        </w:tabs>
        <w:spacing w:before="0" w:line="240" w:lineRule="auto"/>
        <w:textAlignment w:val="center"/>
        <w:rPr>
          <w:rFonts w:ascii="Calibri" w:hAnsi="Calibri" w:cs="Calibri"/>
        </w:rPr>
      </w:pPr>
    </w:p>
    <w:p w14:paraId="2931B55E" w14:textId="0D722401" w:rsidR="002051EF" w:rsidRDefault="002051EF" w:rsidP="002051EF">
      <w:pPr>
        <w:pStyle w:val="ListParagraph"/>
        <w:numPr>
          <w:ilvl w:val="0"/>
          <w:numId w:val="3"/>
        </w:numPr>
        <w:tabs>
          <w:tab w:val="clear" w:pos="720"/>
        </w:tabs>
        <w:spacing w:before="0" w:line="240" w:lineRule="auto"/>
        <w:ind w:left="990" w:hanging="990"/>
        <w:textAlignment w:val="center"/>
        <w:rPr>
          <w:rFonts w:ascii="Calibri" w:hAnsi="Calibri" w:cs="Calibri"/>
        </w:rPr>
      </w:pPr>
      <w:r>
        <w:rPr>
          <w:rFonts w:ascii="Calibri" w:hAnsi="Calibri" w:cs="Calibri"/>
        </w:rPr>
        <w:t>If you don’t have a valid Azure subscription, but have received a voucher code</w:t>
      </w:r>
      <w:r w:rsidR="007141C1">
        <w:rPr>
          <w:rFonts w:ascii="Calibri" w:hAnsi="Calibri" w:cs="Calibri"/>
        </w:rPr>
        <w:t xml:space="preserve"> for Azure</w:t>
      </w:r>
      <w:r>
        <w:rPr>
          <w:rFonts w:ascii="Calibri" w:hAnsi="Calibri" w:cs="Calibri"/>
        </w:rPr>
        <w:t xml:space="preserve">, go to </w:t>
      </w:r>
      <w:hyperlink r:id="rId15" w:history="1">
        <w:r>
          <w:rPr>
            <w:rStyle w:val="Hyperlink"/>
            <w:rFonts w:ascii="Calibri" w:hAnsi="Calibri" w:cs="Calibri"/>
          </w:rPr>
          <w:t>https://www.microsoftazurepass.com/Home/HowTo</w:t>
        </w:r>
      </w:hyperlink>
      <w:r>
        <w:rPr>
          <w:rFonts w:ascii="Calibri" w:hAnsi="Calibri" w:cs="Calibri"/>
        </w:rPr>
        <w:t xml:space="preserve"> for instructions about how to redeem it.  </w:t>
      </w:r>
    </w:p>
    <w:p w14:paraId="7307A2AC" w14:textId="77777777" w:rsidR="002051EF" w:rsidRDefault="002051EF" w:rsidP="002051EF">
      <w:pPr>
        <w:tabs>
          <w:tab w:val="num" w:pos="900"/>
        </w:tabs>
        <w:spacing w:before="0" w:line="240" w:lineRule="auto"/>
        <w:textAlignment w:val="center"/>
        <w:rPr>
          <w:rFonts w:ascii="Calibri" w:hAnsi="Calibri" w:cs="Calibri"/>
        </w:rPr>
      </w:pPr>
    </w:p>
    <w:p w14:paraId="3C9150AB" w14:textId="1006ECAD"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Open a terminal window. In Windows, for example by hitting the Windows key in your keyboard, typing "cmd" (without the quotes) and hitting the Enter key. You might want to maximize the command Window so that it fills your desktop.</w:t>
      </w:r>
    </w:p>
    <w:p w14:paraId="404A7CDC" w14:textId="77777777" w:rsidR="00F064A4" w:rsidRPr="00F064A4" w:rsidRDefault="00F064A4" w:rsidP="00F064A4">
      <w:pPr>
        <w:pStyle w:val="ListParagraph"/>
        <w:rPr>
          <w:rFonts w:ascii="Calibri" w:hAnsi="Calibri" w:cs="Calibri"/>
        </w:rPr>
      </w:pPr>
    </w:p>
    <w:p w14:paraId="74B26589" w14:textId="77777777" w:rsidR="00F064A4" w:rsidRPr="00F064A4" w:rsidRDefault="00F064A4" w:rsidP="00F064A4">
      <w:pPr>
        <w:spacing w:before="0" w:line="240" w:lineRule="auto"/>
        <w:textAlignment w:val="center"/>
        <w:rPr>
          <w:rFonts w:ascii="Calibri" w:hAnsi="Calibri" w:cs="Calibri"/>
        </w:rPr>
      </w:pPr>
    </w:p>
    <w:p w14:paraId="7C8D1D15" w14:textId="361E2959" w:rsidR="003462EF" w:rsidRPr="003462EF" w:rsidRDefault="0094402D"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In your</w:t>
      </w:r>
      <w:r w:rsidR="00894D9C">
        <w:rPr>
          <w:rFonts w:ascii="Calibri" w:hAnsi="Calibri" w:cs="Calibri"/>
        </w:rPr>
        <w:t xml:space="preserve"> </w:t>
      </w:r>
      <w:r>
        <w:rPr>
          <w:rFonts w:ascii="Calibri" w:hAnsi="Calibri" w:cs="Calibri"/>
        </w:rPr>
        <w:t>terminal window</w:t>
      </w:r>
      <w:r w:rsidR="00894D9C">
        <w:rPr>
          <w:rFonts w:ascii="Calibri" w:hAnsi="Calibri" w:cs="Calibri"/>
        </w:rPr>
        <w:t xml:space="preserve"> login to Azure</w:t>
      </w:r>
      <w:r w:rsidR="00D57981">
        <w:rPr>
          <w:rFonts w:ascii="Calibri" w:hAnsi="Calibri" w:cs="Calibri"/>
        </w:rPr>
        <w:t>.</w:t>
      </w:r>
    </w:p>
    <w:p w14:paraId="4CA19C19" w14:textId="3DC5B19D" w:rsid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 login</w:t>
      </w:r>
    </w:p>
    <w:p w14:paraId="643BB477" w14:textId="0F4CB6A3" w:rsidR="00082179" w:rsidRDefault="00082179"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E0E6F">
        <w:rPr>
          <w:rFonts w:ascii="Courier New" w:eastAsia="Times New Roman" w:hAnsi="Courier New" w:cs="Courier New"/>
          <w:bCs/>
          <w:color w:val="000000"/>
          <w:sz w:val="20"/>
          <w:szCs w:val="20"/>
          <w:lang w:eastAsia="en-US"/>
        </w:rPr>
        <w:t xml:space="preserve">To sign in, use a web browser to open the page https://aka.ms/devicelogin and enter the code </w:t>
      </w:r>
      <w:r>
        <w:rPr>
          <w:rFonts w:ascii="Courier New" w:eastAsia="Times New Roman" w:hAnsi="Courier New" w:cs="Courier New"/>
          <w:bCs/>
          <w:color w:val="000000"/>
          <w:sz w:val="20"/>
          <w:szCs w:val="20"/>
          <w:lang w:eastAsia="en-US"/>
        </w:rPr>
        <w:t>XXXXXXXXX</w:t>
      </w:r>
      <w:r w:rsidRPr="00BE0E6F">
        <w:rPr>
          <w:rFonts w:ascii="Courier New" w:eastAsia="Times New Roman" w:hAnsi="Courier New" w:cs="Courier New"/>
          <w:bCs/>
          <w:color w:val="000000"/>
          <w:sz w:val="20"/>
          <w:szCs w:val="20"/>
          <w:lang w:eastAsia="en-US"/>
        </w:rPr>
        <w:t xml:space="preserve"> to authenticate.</w:t>
      </w:r>
    </w:p>
    <w:p w14:paraId="315EC8AC" w14:textId="056C4C77" w:rsidR="003462EF" w:rsidRDefault="003462EF" w:rsidP="003462EF">
      <w:pPr>
        <w:spacing w:before="0" w:line="240" w:lineRule="auto"/>
        <w:textAlignment w:val="center"/>
        <w:rPr>
          <w:rFonts w:ascii="Calibri" w:hAnsi="Calibri" w:cs="Calibri"/>
          <w:lang w:val="x-none"/>
        </w:rPr>
      </w:pPr>
    </w:p>
    <w:p w14:paraId="78631570" w14:textId="420ED13E" w:rsidR="007F6D2D" w:rsidRDefault="00082179" w:rsidP="00082179">
      <w:pPr>
        <w:spacing w:before="0" w:line="240" w:lineRule="auto"/>
        <w:ind w:left="990"/>
        <w:textAlignment w:val="center"/>
        <w:rPr>
          <w:rFonts w:ascii="Calibri" w:hAnsi="Calibri" w:cs="Calibri"/>
        </w:rPr>
      </w:pPr>
      <w:r>
        <w:rPr>
          <w:rFonts w:ascii="Calibri" w:hAnsi="Calibri" w:cs="Calibri"/>
        </w:rPr>
        <w:t xml:space="preserve">The “az login” command will provide you a code, that you need to introduce (over copy and paste) in the web page </w:t>
      </w:r>
      <w:hyperlink r:id="rId16" w:history="1">
        <w:r w:rsidRPr="00A753D0">
          <w:rPr>
            <w:rStyle w:val="Hyperlink"/>
            <w:rFonts w:ascii="Calibri" w:hAnsi="Calibri" w:cs="Calibri"/>
          </w:rPr>
          <w:t>http://aka.ms/devicelogin</w:t>
        </w:r>
      </w:hyperlink>
      <w:r>
        <w:rPr>
          <w:rFonts w:ascii="Calibri" w:hAnsi="Calibri" w:cs="Calibri"/>
        </w:rPr>
        <w:t>. Open an Internet browser (Firefox is preinstalled int the VM provided by Learn on Demand Systems), go to this URL, and after introducing the code, you will need to authenticate with credentials that are associated to a valid Azure subscription. After a successful login, you can enter the following two commands back in the terminal window in order to create a new resource group, and to set the default resource group accordingly.</w:t>
      </w:r>
    </w:p>
    <w:p w14:paraId="71ADFC6D" w14:textId="0564ABA7" w:rsidR="007F6D2D" w:rsidRDefault="007F6D2D" w:rsidP="00082179">
      <w:pPr>
        <w:spacing w:before="0" w:line="240" w:lineRule="auto"/>
        <w:textAlignment w:val="center"/>
        <w:rPr>
          <w:rFonts w:ascii="Calibri" w:hAnsi="Calibri" w:cs="Calibri"/>
        </w:rPr>
      </w:pPr>
    </w:p>
    <w:p w14:paraId="20EE78EF" w14:textId="4EE863E9" w:rsidR="007F6D2D" w:rsidRDefault="007F6D2D" w:rsidP="007F6D2D">
      <w:pPr>
        <w:spacing w:before="0" w:line="240" w:lineRule="auto"/>
        <w:ind w:left="360"/>
        <w:jc w:val="center"/>
        <w:textAlignment w:val="center"/>
        <w:rPr>
          <w:rFonts w:ascii="Calibri" w:hAnsi="Calibri" w:cs="Calibri"/>
          <w:b/>
        </w:rPr>
      </w:pPr>
      <w:r>
        <w:rPr>
          <w:noProof/>
          <w:lang w:eastAsia="en-US"/>
        </w:rPr>
        <w:lastRenderedPageBreak/>
        <w:drawing>
          <wp:inline distT="0" distB="0" distL="0" distR="0" wp14:anchorId="444DBEC8" wp14:editId="7CC1AC90">
            <wp:extent cx="4297362" cy="33325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35"/>
                    <a:stretch/>
                  </pic:blipFill>
                  <pic:spPr bwMode="auto">
                    <a:xfrm>
                      <a:off x="0" y="0"/>
                      <a:ext cx="4301816" cy="3335976"/>
                    </a:xfrm>
                    <a:prstGeom prst="rect">
                      <a:avLst/>
                    </a:prstGeom>
                    <a:ln>
                      <a:noFill/>
                    </a:ln>
                    <a:extLst>
                      <a:ext uri="{53640926-AAD7-44D8-BBD7-CCE9431645EC}">
                        <a14:shadowObscured xmlns:a14="http://schemas.microsoft.com/office/drawing/2010/main"/>
                      </a:ext>
                    </a:extLst>
                  </pic:spPr>
                </pic:pic>
              </a:graphicData>
            </a:graphic>
          </wp:inline>
        </w:drawing>
      </w:r>
    </w:p>
    <w:p w14:paraId="6E63C624" w14:textId="00ED0BE8" w:rsidR="007F6D2D" w:rsidRPr="00894D9C" w:rsidRDefault="007F6D2D" w:rsidP="007F6D2D">
      <w:pPr>
        <w:spacing w:before="0" w:line="240" w:lineRule="auto"/>
        <w:ind w:left="360"/>
        <w:jc w:val="center"/>
        <w:textAlignment w:val="center"/>
        <w:rPr>
          <w:rFonts w:ascii="Calibri" w:hAnsi="Calibri" w:cs="Calibri"/>
        </w:rPr>
      </w:pPr>
      <w:r w:rsidRPr="007F6D2D">
        <w:rPr>
          <w:rFonts w:ascii="Calibri" w:hAnsi="Calibri" w:cs="Calibri"/>
          <w:b/>
        </w:rPr>
        <w:t>Figure 2</w:t>
      </w:r>
      <w:r>
        <w:rPr>
          <w:rFonts w:ascii="Calibri" w:hAnsi="Calibri" w:cs="Calibri"/>
        </w:rPr>
        <w:t>. CLI authentication web site</w:t>
      </w:r>
    </w:p>
    <w:p w14:paraId="7D8DA747" w14:textId="3A25BF9E" w:rsidR="00894D9C" w:rsidRDefault="00894D9C" w:rsidP="003462EF">
      <w:pPr>
        <w:spacing w:before="0" w:line="240" w:lineRule="auto"/>
        <w:textAlignment w:val="center"/>
        <w:rPr>
          <w:rFonts w:ascii="Calibri" w:hAnsi="Calibri" w:cs="Calibri"/>
          <w:lang w:val="x-none"/>
        </w:rPr>
      </w:pPr>
    </w:p>
    <w:p w14:paraId="009B3DE3" w14:textId="77777777" w:rsidR="007F6D2D" w:rsidRPr="00BD0C5F" w:rsidRDefault="007F6D2D" w:rsidP="007F6D2D">
      <w:pPr>
        <w:spacing w:before="0" w:line="240" w:lineRule="auto"/>
        <w:textAlignment w:val="center"/>
        <w:rPr>
          <w:rFonts w:ascii="Calibri" w:hAnsi="Calibri" w:cs="Calibri"/>
        </w:rPr>
      </w:pPr>
    </w:p>
    <w:p w14:paraId="008D6E44" w14:textId="778ACBEA" w:rsidR="007F6D2D" w:rsidRPr="00A95FA7" w:rsidRDefault="007F6D2D" w:rsidP="007F6D2D">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Create a resource grou</w:t>
      </w:r>
      <w:r w:rsidR="00A95FA7">
        <w:rPr>
          <w:rFonts w:ascii="Calibri" w:hAnsi="Calibri" w:cs="Calibri"/>
        </w:rPr>
        <w:t>p, define it as the default group for further commands, create a Vnet and a subnet, and a Linux machine in that subnet with a public IP address</w:t>
      </w:r>
      <w:r>
        <w:rPr>
          <w:rFonts w:ascii="Calibri" w:hAnsi="Calibri" w:cs="Calibri"/>
        </w:rPr>
        <w:t>.</w:t>
      </w:r>
      <w:r w:rsidR="00A95FA7">
        <w:rPr>
          <w:rFonts w:ascii="Calibri" w:hAnsi="Calibri" w:cs="Calibri"/>
        </w:rPr>
        <w:t xml:space="preserve"> Here the commands you need for these tasks:</w:t>
      </w:r>
    </w:p>
    <w:p w14:paraId="5534EBCF" w14:textId="322EBC7D" w:rsidR="007F6D2D" w:rsidRPr="007F6D2D" w:rsidRDefault="007F6D2D" w:rsidP="003462EF">
      <w:pPr>
        <w:spacing w:before="0" w:line="240" w:lineRule="auto"/>
        <w:textAlignment w:val="center"/>
        <w:rPr>
          <w:rFonts w:ascii="Calibri" w:hAnsi="Calibri" w:cs="Calibri"/>
        </w:rPr>
      </w:pPr>
    </w:p>
    <w:p w14:paraId="6EEE5374" w14:textId="4BDB5B6A"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 xml:space="preserve">az group create </w:t>
      </w:r>
      <w:r w:rsidR="007F6D2D">
        <w:rPr>
          <w:rFonts w:ascii="Courier New" w:eastAsia="Times New Roman" w:hAnsi="Courier New" w:cs="Courier New"/>
          <w:b/>
          <w:bCs/>
          <w:color w:val="000000"/>
          <w:sz w:val="20"/>
          <w:szCs w:val="20"/>
          <w:lang w:eastAsia="en-US"/>
        </w:rPr>
        <w:t xml:space="preserve">--name </w:t>
      </w:r>
      <w:r w:rsidRPr="005F5FD8">
        <w:rPr>
          <w:rFonts w:ascii="Courier New" w:eastAsia="Times New Roman" w:hAnsi="Courier New" w:cs="Courier New"/>
          <w:b/>
          <w:bCs/>
          <w:color w:val="000000"/>
          <w:sz w:val="20"/>
          <w:szCs w:val="20"/>
          <w:lang w:eastAsia="en-US"/>
        </w:rPr>
        <w:t xml:space="preserve">ansiblelab </w:t>
      </w:r>
      <w:r w:rsidR="007F6D2D">
        <w:rPr>
          <w:rFonts w:ascii="Courier New" w:eastAsia="Times New Roman" w:hAnsi="Courier New" w:cs="Courier New"/>
          <w:b/>
          <w:bCs/>
          <w:color w:val="000000"/>
          <w:sz w:val="20"/>
          <w:szCs w:val="20"/>
          <w:lang w:eastAsia="en-US"/>
        </w:rPr>
        <w:t xml:space="preserve">--location </w:t>
      </w:r>
      <w:r w:rsidRPr="005F5FD8">
        <w:rPr>
          <w:rFonts w:ascii="Courier New" w:eastAsia="Times New Roman" w:hAnsi="Courier New" w:cs="Courier New"/>
          <w:b/>
          <w:bCs/>
          <w:color w:val="000000"/>
          <w:sz w:val="20"/>
          <w:szCs w:val="20"/>
          <w:lang w:eastAsia="en-US"/>
        </w:rPr>
        <w:t>westeurope</w:t>
      </w:r>
    </w:p>
    <w:p w14:paraId="1F0322D4" w14:textId="773C07C0" w:rsidR="003462EF" w:rsidRDefault="003462EF" w:rsidP="003462EF">
      <w:pPr>
        <w:spacing w:before="0" w:line="240" w:lineRule="auto"/>
        <w:textAlignment w:val="center"/>
        <w:rPr>
          <w:rFonts w:ascii="Calibri" w:hAnsi="Calibri" w:cs="Calibri"/>
        </w:rPr>
      </w:pPr>
    </w:p>
    <w:p w14:paraId="6D19F916" w14:textId="3D72E1BE" w:rsidR="00082179" w:rsidRPr="00BD0C5F" w:rsidRDefault="00082179" w:rsidP="0008217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group=ansiblelab</w:t>
      </w:r>
    </w:p>
    <w:p w14:paraId="13ABCBB0" w14:textId="5979B8B9" w:rsidR="00082179" w:rsidRDefault="00082179" w:rsidP="003462EF">
      <w:pPr>
        <w:spacing w:before="0" w:line="240" w:lineRule="auto"/>
        <w:textAlignment w:val="center"/>
        <w:rPr>
          <w:rFonts w:ascii="Calibri" w:hAnsi="Calibri" w:cs="Calibri"/>
        </w:rPr>
      </w:pPr>
    </w:p>
    <w:p w14:paraId="2DB07889" w14:textId="76F878E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vnet create -n ansibleVnet --address-prefixes 192.168.0.0/16 --subnet-name ansibleSubnet --subnet-prefix 192.168.1.0/24</w:t>
      </w:r>
    </w:p>
    <w:p w14:paraId="3620E4F5" w14:textId="64931669" w:rsidR="00A95FA7" w:rsidRDefault="00A95FA7" w:rsidP="003462EF">
      <w:pPr>
        <w:spacing w:before="0" w:line="240" w:lineRule="auto"/>
        <w:textAlignment w:val="center"/>
        <w:rPr>
          <w:rFonts w:ascii="Calibri" w:hAnsi="Calibri" w:cs="Calibri"/>
        </w:rPr>
      </w:pPr>
    </w:p>
    <w:p w14:paraId="79CF95EE" w14:textId="1357C70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public-ip create --name masterPip</w:t>
      </w:r>
    </w:p>
    <w:p w14:paraId="14BBE6C9" w14:textId="77777777" w:rsidR="00A95FA7" w:rsidRPr="005F5FD8" w:rsidRDefault="00A95FA7" w:rsidP="003462EF">
      <w:pPr>
        <w:spacing w:before="0" w:line="240" w:lineRule="auto"/>
        <w:textAlignment w:val="center"/>
        <w:rPr>
          <w:rFonts w:ascii="Calibri" w:hAnsi="Calibri" w:cs="Calibri"/>
        </w:rPr>
      </w:pPr>
    </w:p>
    <w:p w14:paraId="2124C56A" w14:textId="718F9939" w:rsidR="003462EF"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2A0D1C">
        <w:rPr>
          <w:rFonts w:ascii="Courier New" w:eastAsia="Times New Roman" w:hAnsi="Courier New" w:cs="Courier New"/>
          <w:b/>
          <w:bCs/>
          <w:color w:val="000000"/>
          <w:sz w:val="20"/>
          <w:szCs w:val="20"/>
          <w:lang w:eastAsia="en-US"/>
        </w:rPr>
        <w:t>az vm create -n ansibleMaster --image OpenLogic:CentOS:7.3:latest --vnet-name ansibleVnet --subnet ansibleSubnet --public-ip-address masterPip --admin-username lab-user --admin-password Microsoft123!</w:t>
      </w:r>
    </w:p>
    <w:p w14:paraId="68D7E447"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3D5D6B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"fqdns": "",</w:t>
      </w:r>
    </w:p>
    <w:p w14:paraId="4402782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lastRenderedPageBreak/>
        <w:t xml:space="preserve">  "id": "/subscriptions/3e78e84b-6750-44b9-9d57-d9bba935237a/resourceGroups/ansiblelab/providers/Microsoft.Compute/virtualMachines/ansibleMaster",</w:t>
      </w:r>
    </w:p>
    <w:p w14:paraId="2DC76EB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"location": "westeurope",</w:t>
      </w:r>
    </w:p>
    <w:p w14:paraId="56EE5A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"macAddress": "00-0D-3A-24-E2-C0",</w:t>
      </w:r>
    </w:p>
    <w:p w14:paraId="11236C7A"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"powerState": "VM running",</w:t>
      </w:r>
    </w:p>
    <w:p w14:paraId="17053C25"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"privateIpAddress": "192.168.1.4",</w:t>
      </w:r>
    </w:p>
    <w:p w14:paraId="3EE11748" w14:textId="03750B18"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"publicIpAddress": "</w:t>
      </w:r>
      <w:r w:rsidRPr="00817228">
        <w:rPr>
          <w:rFonts w:ascii="Courier New" w:eastAsia="Times New Roman" w:hAnsi="Courier New" w:cs="Courier New"/>
          <w:b/>
          <w:bCs/>
          <w:color w:val="FF0000"/>
          <w:sz w:val="20"/>
          <w:szCs w:val="20"/>
          <w:lang w:eastAsia="en-US"/>
        </w:rPr>
        <w:t>1.2.3.4</w:t>
      </w:r>
      <w:r w:rsidRPr="00817228">
        <w:rPr>
          <w:rFonts w:ascii="Courier New" w:eastAsia="Times New Roman" w:hAnsi="Courier New" w:cs="Courier New"/>
          <w:bCs/>
          <w:color w:val="000000"/>
          <w:sz w:val="20"/>
          <w:szCs w:val="20"/>
          <w:lang w:eastAsia="en-US"/>
        </w:rPr>
        <w:t>",</w:t>
      </w:r>
    </w:p>
    <w:p w14:paraId="5C46F5B4"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"resourceGroup": "ansiblelab"</w:t>
      </w:r>
    </w:p>
    <w:p w14:paraId="2CF60D07" w14:textId="294CDE5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59CD1120" w14:textId="3ED8BE0A" w:rsidR="002A0D1C" w:rsidRDefault="002A0D1C" w:rsidP="003462EF">
      <w:pPr>
        <w:spacing w:before="0" w:line="240" w:lineRule="auto"/>
        <w:textAlignment w:val="center"/>
        <w:rPr>
          <w:rFonts w:ascii="Calibri" w:hAnsi="Calibri" w:cs="Calibri"/>
        </w:rPr>
      </w:pPr>
    </w:p>
    <w:p w14:paraId="1BFF49AC" w14:textId="4D1D6AC0" w:rsidR="002A0D1C" w:rsidRPr="004E5971" w:rsidRDefault="002A0D1C" w:rsidP="003462EF">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while this command is running</w:t>
      </w:r>
      <w:r w:rsidR="00817228">
        <w:rPr>
          <w:rFonts w:ascii="Calibri" w:hAnsi="Calibri" w:cs="Calibri"/>
          <w:i/>
        </w:rPr>
        <w:t xml:space="preserve"> (might take between 10 and 15 minutes)</w:t>
      </w:r>
      <w:r w:rsidRPr="004E5971">
        <w:rPr>
          <w:rFonts w:ascii="Calibri" w:hAnsi="Calibri" w:cs="Calibri"/>
          <w:i/>
        </w:rPr>
        <w:t xml:space="preserve">, you might wait until it finishes, or </w:t>
      </w:r>
      <w:r w:rsidR="00FC70F5">
        <w:rPr>
          <w:rFonts w:ascii="Calibri" w:hAnsi="Calibri" w:cs="Calibri"/>
          <w:i/>
        </w:rPr>
        <w:t xml:space="preserve">in the meantime </w:t>
      </w:r>
      <w:r w:rsidRPr="004E5971">
        <w:rPr>
          <w:rFonts w:ascii="Calibri" w:hAnsi="Calibri" w:cs="Calibri"/>
          <w:i/>
        </w:rPr>
        <w:t>you can temporarily jump to Lab 2 (Create Service Principal) in a new terminal window. When you are finished with Lab 2 you can come back to this point to finish Lab 1.</w:t>
      </w:r>
    </w:p>
    <w:p w14:paraId="49A3BD27" w14:textId="77777777" w:rsidR="002A0D1C" w:rsidRPr="00BD0C5F" w:rsidRDefault="002A0D1C" w:rsidP="003462EF">
      <w:pPr>
        <w:spacing w:before="0" w:line="240" w:lineRule="auto"/>
        <w:textAlignment w:val="center"/>
        <w:rPr>
          <w:rFonts w:ascii="Calibri" w:hAnsi="Calibri" w:cs="Calibri"/>
        </w:rPr>
      </w:pPr>
    </w:p>
    <w:p w14:paraId="21ED14EC" w14:textId="277A244A" w:rsidR="003462EF" w:rsidRDefault="002A0D1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The previous command might take </w:t>
      </w:r>
      <w:r w:rsidR="00FC70F5">
        <w:rPr>
          <w:rFonts w:ascii="Calibri" w:hAnsi="Calibri" w:cs="Calibri"/>
        </w:rPr>
        <w:t xml:space="preserve">10-15 </w:t>
      </w:r>
      <w:r>
        <w:rPr>
          <w:rFonts w:ascii="Calibri" w:hAnsi="Calibri" w:cs="Calibri"/>
        </w:rPr>
        <w:t>minutes to run. After you get again the command prompt, connect over</w:t>
      </w:r>
      <w:r w:rsidR="00817228">
        <w:rPr>
          <w:rFonts w:ascii="Calibri" w:hAnsi="Calibri" w:cs="Calibri"/>
        </w:rPr>
        <w:t xml:space="preserve"> SSH to the new VM</w:t>
      </w:r>
      <w:r>
        <w:rPr>
          <w:rFonts w:ascii="Calibri" w:hAnsi="Calibri" w:cs="Calibri"/>
        </w:rPr>
        <w:t xml:space="preserve">, using the </w:t>
      </w:r>
      <w:r w:rsidR="00817228">
        <w:rPr>
          <w:rFonts w:ascii="Calibri" w:hAnsi="Calibri" w:cs="Calibri"/>
        </w:rPr>
        <w:t xml:space="preserve">public IP address displayed in the output of the previous command, and </w:t>
      </w:r>
      <w:r>
        <w:rPr>
          <w:rFonts w:ascii="Calibri" w:hAnsi="Calibri" w:cs="Calibri"/>
        </w:rPr>
        <w:t>username and password provided in the previous com</w:t>
      </w:r>
      <w:r w:rsidR="00FC70F5">
        <w:rPr>
          <w:rFonts w:ascii="Calibri" w:hAnsi="Calibri" w:cs="Calibri"/>
        </w:rPr>
        <w:t xml:space="preserve">mand (lab-user / Microsoft123!). </w:t>
      </w:r>
      <w:r w:rsidR="00FC70F5" w:rsidRPr="00FC70F5">
        <w:rPr>
          <w:rFonts w:ascii="Calibri" w:hAnsi="Calibri" w:cs="Calibri"/>
          <w:b/>
        </w:rPr>
        <w:t>Please replace 1.2.3.4 with the actual public IP address retrieved out of the last command in Step 2</w:t>
      </w:r>
      <w:r w:rsidR="00FC70F5">
        <w:rPr>
          <w:rFonts w:ascii="Calibri" w:hAnsi="Calibri" w:cs="Calibri"/>
        </w:rPr>
        <w:t>.</w:t>
      </w:r>
    </w:p>
    <w:p w14:paraId="356D55D2" w14:textId="6C10000D" w:rsidR="00E83091" w:rsidRDefault="00E83091" w:rsidP="00E83091">
      <w:pPr>
        <w:spacing w:before="0" w:line="240" w:lineRule="auto"/>
        <w:textAlignment w:val="center"/>
        <w:rPr>
          <w:rFonts w:ascii="Calibri" w:hAnsi="Calibri" w:cs="Calibri"/>
        </w:rPr>
      </w:pPr>
    </w:p>
    <w:p w14:paraId="2AA28141" w14:textId="1ED8ECAB" w:rsidR="002A0D1C"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000000"/>
          <w:sz w:val="20"/>
          <w:szCs w:val="20"/>
          <w:lang w:eastAsia="en-US"/>
        </w:rPr>
        <w:t xml:space="preserve">ssh </w:t>
      </w:r>
      <w:hyperlink r:id="rId18" w:history="1">
        <w:r w:rsidR="00817228" w:rsidRPr="00FC70F5">
          <w:rPr>
            <w:rStyle w:val="Hyperlink"/>
            <w:rFonts w:ascii="Courier New" w:eastAsia="Times New Roman" w:hAnsi="Courier New" w:cs="Courier New"/>
            <w:b/>
            <w:sz w:val="20"/>
            <w:szCs w:val="20"/>
            <w:u w:val="none"/>
            <w:lang w:eastAsia="en-US"/>
          </w:rPr>
          <w:t>lab-user@</w:t>
        </w:r>
        <w:r w:rsidR="00817228" w:rsidRPr="00FC70F5">
          <w:rPr>
            <w:rStyle w:val="Hyperlink"/>
            <w:rFonts w:ascii="Courier New" w:eastAsia="Times New Roman" w:hAnsi="Courier New" w:cs="Courier New"/>
            <w:b/>
            <w:color w:val="FF0000"/>
            <w:sz w:val="20"/>
            <w:szCs w:val="20"/>
            <w:u w:val="none"/>
            <w:lang w:eastAsia="en-US"/>
          </w:rPr>
          <w:t>1.2.3.4</w:t>
        </w:r>
      </w:hyperlink>
    </w:p>
    <w:p w14:paraId="72F745D4" w14:textId="1D586A0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The authenticity of host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xml:space="preserve">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can't be established.</w:t>
      </w:r>
    </w:p>
    <w:p w14:paraId="133EC7A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ECDSA key fingerprint is 09:7f:7e:fc:34:d9:9f:ff:a6:5c:de:50:5a:5a:4f:14.</w:t>
      </w:r>
    </w:p>
    <w:p w14:paraId="6A7F4D2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Are you sure you want to continue connecting (yes/no)? yes</w:t>
      </w:r>
    </w:p>
    <w:p w14:paraId="30C0B7ED" w14:textId="23CE04F3"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Warning: Permanently added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(ECDSA) to the list of known hosts.</w:t>
      </w:r>
    </w:p>
    <w:p w14:paraId="6C5CCD3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Password:</w:t>
      </w:r>
    </w:p>
    <w:p w14:paraId="4AA3A50A" w14:textId="3F3AD5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[lab-user@ansibleMaster ~]$</w:t>
      </w:r>
    </w:p>
    <w:p w14:paraId="249B2DC1" w14:textId="74945A6A" w:rsidR="002A0D1C" w:rsidRDefault="002A0D1C" w:rsidP="00E83091">
      <w:pPr>
        <w:spacing w:before="0" w:line="240" w:lineRule="auto"/>
        <w:textAlignment w:val="center"/>
        <w:rPr>
          <w:rFonts w:ascii="Calibri" w:hAnsi="Calibri" w:cs="Calibri"/>
        </w:rPr>
      </w:pPr>
    </w:p>
    <w:p w14:paraId="7A5D7C21" w14:textId="77777777" w:rsidR="002A0D1C" w:rsidRPr="00E83091" w:rsidRDefault="002A0D1C" w:rsidP="00E83091">
      <w:pPr>
        <w:spacing w:before="0" w:line="240" w:lineRule="auto"/>
        <w:textAlignment w:val="center"/>
        <w:rPr>
          <w:rFonts w:ascii="Calibri" w:hAnsi="Calibri" w:cs="Calibri"/>
        </w:rPr>
      </w:pPr>
    </w:p>
    <w:p w14:paraId="47F8BD1B" w14:textId="038C600A"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 xml:space="preserve">Install Azure CLI </w:t>
      </w:r>
      <w:r w:rsidR="004E5971">
        <w:rPr>
          <w:rFonts w:ascii="Calibri" w:hAnsi="Calibri" w:cs="Calibri"/>
        </w:rPr>
        <w:t xml:space="preserve">2.0 </w:t>
      </w:r>
      <w:r w:rsidRPr="003462EF">
        <w:rPr>
          <w:rFonts w:ascii="Calibri" w:hAnsi="Calibri" w:cs="Calibri"/>
        </w:rPr>
        <w:t xml:space="preserve">in the provisioning machine </w:t>
      </w:r>
      <w:r w:rsidR="004E5971">
        <w:rPr>
          <w:rFonts w:ascii="Calibri" w:hAnsi="Calibri" w:cs="Calibri"/>
        </w:rPr>
        <w:t>ansibleMaster:</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08D9C89" w:rsidR="003462EF" w:rsidRPr="00D83EB8"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D83EB8">
        <w:rPr>
          <w:rFonts w:ascii="Courier New" w:eastAsia="Times New Roman" w:hAnsi="Courier New" w:cs="Courier New"/>
          <w:b/>
          <w:bCs/>
          <w:color w:val="000000"/>
          <w:sz w:val="20"/>
          <w:szCs w:val="20"/>
          <w:lang w:val="es-ES" w:eastAsia="en-US"/>
        </w:rPr>
        <w:t>sudo yum install -y gcc libffi-devel python-devel openssl-devel</w:t>
      </w:r>
    </w:p>
    <w:p w14:paraId="261D4277" w14:textId="77777777" w:rsidR="003462EF" w:rsidRPr="00D83EB8"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4B8BA194" w14:textId="16586068"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curl -L https://aka.ms/InstallAzureCli | bash</w:t>
      </w:r>
    </w:p>
    <w:p w14:paraId="46C27625" w14:textId="7C17C216"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67DB496" w14:textId="62C58AA5" w:rsidR="00FC70F5" w:rsidRPr="00FC70F5" w:rsidRDefault="00FC70F5" w:rsidP="003462EF">
      <w:pPr>
        <w:spacing w:before="0" w:line="240" w:lineRule="auto"/>
        <w:textAlignment w:val="center"/>
        <w:rPr>
          <w:rFonts w:ascii="Courier New" w:eastAsia="Times New Roman" w:hAnsi="Courier New" w:cs="Courier New"/>
          <w:b/>
          <w:bCs/>
          <w:color w:val="000000"/>
          <w:sz w:val="20"/>
          <w:szCs w:val="20"/>
          <w:lang w:eastAsia="en-US"/>
        </w:rPr>
      </w:pPr>
      <w:r w:rsidRPr="004E5971">
        <w:rPr>
          <w:rFonts w:ascii="Calibri" w:hAnsi="Calibri" w:cs="Calibri"/>
          <w:b/>
          <w:i/>
        </w:rPr>
        <w:t>Note</w:t>
      </w:r>
      <w:r w:rsidRPr="004E5971">
        <w:rPr>
          <w:rFonts w:ascii="Calibri" w:hAnsi="Calibri" w:cs="Calibri"/>
          <w:i/>
        </w:rPr>
        <w:t xml:space="preserve">: </w:t>
      </w:r>
      <w:r>
        <w:rPr>
          <w:rFonts w:ascii="Calibri" w:hAnsi="Calibri" w:cs="Calibri"/>
          <w:i/>
        </w:rPr>
        <w:t>you can just press Enter to accept the default answer when the installation program asks you a question. In the last question, make sure to tell the script to update the PATH variable (answer 'Y').</w:t>
      </w:r>
    </w:p>
    <w:p w14:paraId="3D64BD7D" w14:textId="7071E6DB" w:rsidR="003462EF" w:rsidRDefault="003462EF" w:rsidP="003462EF">
      <w:pPr>
        <w:spacing w:before="0" w:line="240" w:lineRule="auto"/>
        <w:textAlignment w:val="center"/>
        <w:rPr>
          <w:rFonts w:ascii="Calibri" w:hAnsi="Calibri" w:cs="Calibri"/>
        </w:rPr>
      </w:pPr>
    </w:p>
    <w:p w14:paraId="736FDFF7" w14:textId="77777777" w:rsidR="00643BC3" w:rsidRDefault="00643BC3" w:rsidP="00643BC3">
      <w:pPr>
        <w:spacing w:before="0" w:line="240" w:lineRule="auto"/>
        <w:textAlignment w:val="center"/>
      </w:pPr>
    </w:p>
    <w:p w14:paraId="25EFEC7C"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501E4D"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C43D65B" w14:textId="095146DC" w:rsidR="00643BC3" w:rsidRP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You can use the Azure CLI from any platform (including Linux) to manage Azure. In this section you used basic Azure CLI commands to create virtual networks and a CentOS virtual machine.</w:t>
      </w:r>
    </w:p>
    <w:p w14:paraId="6183383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3" w:name="_Toc484560601"/>
      <w:r>
        <w:lastRenderedPageBreak/>
        <w:t>L</w:t>
      </w:r>
      <w:r w:rsidR="00970FD8">
        <w:t>ab</w:t>
      </w:r>
      <w:r w:rsidR="00316898">
        <w:t xml:space="preserve"> </w:t>
      </w:r>
      <w:r w:rsidR="00970FD8">
        <w:t xml:space="preserve">2: </w:t>
      </w:r>
      <w:r w:rsidR="005F5FD8">
        <w:t>Create Service Principal</w:t>
      </w:r>
      <w:bookmarkEnd w:id="3"/>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19429A36" w14:textId="77777777" w:rsidR="0094719E" w:rsidRPr="0094719E" w:rsidRDefault="0094719E" w:rsidP="0094719E">
      <w:pPr>
        <w:spacing w:before="0" w:line="240" w:lineRule="auto"/>
        <w:textAlignment w:val="center"/>
        <w:rPr>
          <w:rFonts w:ascii="Calibri" w:hAnsi="Calibri" w:cs="Calibri"/>
        </w:rPr>
      </w:pPr>
      <w:r w:rsidRPr="0094719E">
        <w:rPr>
          <w:rFonts w:ascii="Calibri" w:hAnsi="Calibri" w:cs="Calibri"/>
        </w:rPr>
        <w:t>This step is required so that Ansible can log in to Azure with non-interactive authentication. We will define a service principal and an application ID, and we will give permissions to the service principal to operate on the resource group that we created in Lab 1.</w:t>
      </w:r>
    </w:p>
    <w:p w14:paraId="2B22CCFB" w14:textId="77777777" w:rsidR="0094719E" w:rsidRPr="0094719E" w:rsidRDefault="0094719E" w:rsidP="0094719E">
      <w:pPr>
        <w:spacing w:before="0" w:line="240" w:lineRule="auto"/>
        <w:textAlignment w:val="center"/>
        <w:rPr>
          <w:rFonts w:ascii="Calibri" w:hAnsi="Calibri" w:cs="Calibri"/>
        </w:rPr>
      </w:pPr>
    </w:p>
    <w:p w14:paraId="577FF8F4" w14:textId="711E77F9" w:rsidR="005F5FD8" w:rsidRDefault="0094719E" w:rsidP="0094719E">
      <w:pPr>
        <w:spacing w:before="0" w:line="240" w:lineRule="auto"/>
        <w:textAlignment w:val="center"/>
        <w:rPr>
          <w:rFonts w:ascii="Calibri" w:hAnsi="Calibri" w:cs="Calibri"/>
        </w:rPr>
      </w:pPr>
      <w:r w:rsidRPr="0094719E">
        <w:rPr>
          <w:rFonts w:ascii="Calibri" w:hAnsi="Calibri" w:cs="Calibri"/>
        </w:rPr>
        <w:t xml:space="preserve">As best practice, you should give the minimum permissions required to your service principals. </w:t>
      </w:r>
      <w:r w:rsidR="005F5FD8">
        <w:rPr>
          <w:rFonts w:ascii="Calibri" w:hAnsi="Calibri" w:cs="Calibri"/>
        </w:rPr>
        <w:t xml:space="preserve">See for more information: </w:t>
      </w:r>
      <w:hyperlink r:id="rId19" w:history="1">
        <w:r w:rsidR="005F5FD8">
          <w:rPr>
            <w:rStyle w:val="Hyperlink"/>
            <w:rFonts w:ascii="Calibri" w:hAnsi="Calibri" w:cs="Calibri"/>
          </w:rPr>
          <w:t>https://docs.microsoft.com/en-us/azure/azure-resource-manager/resource-group-authenticate-service-principal-cli</w:t>
        </w:r>
      </w:hyperlink>
      <w:r w:rsidR="005F5FD8">
        <w:rPr>
          <w:rFonts w:ascii="Calibri" w:hAnsi="Calibri" w:cs="Calibri"/>
        </w:rPr>
        <w:t>)</w:t>
      </w:r>
      <w:r>
        <w:rPr>
          <w:rFonts w:ascii="Calibri" w:hAnsi="Calibri" w:cs="Calibri"/>
        </w:rPr>
        <w:t>.</w:t>
      </w:r>
    </w:p>
    <w:p w14:paraId="03999330" w14:textId="346D9890" w:rsidR="005F5FD8" w:rsidRDefault="005F5FD8" w:rsidP="005F5FD8">
      <w:pPr>
        <w:spacing w:before="0" w:line="240" w:lineRule="auto"/>
        <w:textAlignment w:val="center"/>
        <w:rPr>
          <w:rFonts w:ascii="Calibri" w:hAnsi="Calibri" w:cs="Calibri"/>
        </w:rPr>
      </w:pPr>
    </w:p>
    <w:p w14:paraId="418A31E0" w14:textId="41B8072B" w:rsidR="004E5971" w:rsidRDefault="004E5971" w:rsidP="004E597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Active Directory application:</w:t>
      </w:r>
    </w:p>
    <w:p w14:paraId="6B8296B7" w14:textId="747E1107" w:rsidR="004E5971" w:rsidRDefault="004E5971" w:rsidP="005F5FD8">
      <w:pPr>
        <w:spacing w:before="0" w:line="240" w:lineRule="auto"/>
        <w:textAlignment w:val="center"/>
        <w:rPr>
          <w:rFonts w:ascii="Calibri" w:hAnsi="Calibri" w:cs="Calibri"/>
        </w:rPr>
      </w:pPr>
    </w:p>
    <w:p w14:paraId="4206A55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4E5971">
        <w:rPr>
          <w:rFonts w:ascii="Courier New" w:eastAsia="Times New Roman" w:hAnsi="Courier New" w:cs="Courier New"/>
          <w:b/>
          <w:bCs/>
          <w:color w:val="000000"/>
          <w:sz w:val="18"/>
          <w:szCs w:val="20"/>
          <w:lang w:eastAsia="en-US"/>
        </w:rPr>
        <w:t>az ad app create --password ThisIsTheAppPassword --display-name ansibleApp --homepage ansible.mydomain.com --identifier-uris ansible.mydomain.com</w:t>
      </w:r>
    </w:p>
    <w:p w14:paraId="1402CEA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4ABDDB44" w14:textId="7F07F60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4E5971">
        <w:rPr>
          <w:rFonts w:ascii="Courier New" w:eastAsia="Times New Roman" w:hAnsi="Courier New" w:cs="Courier New"/>
          <w:bCs/>
          <w:color w:val="000000"/>
          <w:sz w:val="18"/>
          <w:szCs w:val="20"/>
          <w:lang w:eastAsia="en-US"/>
        </w:rPr>
        <w:t>",</w:t>
      </w:r>
    </w:p>
    <w:p w14:paraId="7091A54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"appPermissions": null,</w:t>
      </w:r>
    </w:p>
    <w:p w14:paraId="1E7F86D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"availableToOtherTenants": false,</w:t>
      </w:r>
    </w:p>
    <w:p w14:paraId="1D65AAEC"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"displayName": "ansibleApp",</w:t>
      </w:r>
    </w:p>
    <w:p w14:paraId="605AE30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"homepage": "ansible.mydomain.com",</w:t>
      </w:r>
    </w:p>
    <w:p w14:paraId="19C4150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"identifierUris": [</w:t>
      </w:r>
    </w:p>
    <w:p w14:paraId="1266873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"ansible.mydomain.com"</w:t>
      </w:r>
    </w:p>
    <w:p w14:paraId="025DA67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5DC6FAA4" w14:textId="68344BE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"objectId": "</w:t>
      </w:r>
      <w:r w:rsidR="00817228">
        <w:rPr>
          <w:rFonts w:ascii="Courier New" w:eastAsia="Times New Roman" w:hAnsi="Courier New" w:cs="Courier New"/>
          <w:bCs/>
          <w:color w:val="000000"/>
          <w:sz w:val="18"/>
          <w:szCs w:val="20"/>
          <w:lang w:eastAsia="en-US"/>
        </w:rPr>
        <w:t>55555555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555555555555</w:t>
      </w:r>
      <w:r w:rsidRPr="004E5971">
        <w:rPr>
          <w:rFonts w:ascii="Courier New" w:eastAsia="Times New Roman" w:hAnsi="Courier New" w:cs="Courier New"/>
          <w:bCs/>
          <w:color w:val="000000"/>
          <w:sz w:val="18"/>
          <w:szCs w:val="20"/>
          <w:lang w:eastAsia="en-US"/>
        </w:rPr>
        <w:t>",</w:t>
      </w:r>
    </w:p>
    <w:p w14:paraId="358A4B4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"objectType": "Application",</w:t>
      </w:r>
    </w:p>
    <w:p w14:paraId="1576001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"replyUrls": []</w:t>
      </w:r>
    </w:p>
    <w:p w14:paraId="32F23E0F" w14:textId="6AEF29E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1E154A34" w14:textId="77777777" w:rsidR="004E5971" w:rsidRDefault="004E5971"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40972E67" w14:textId="4FDA885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817228">
        <w:rPr>
          <w:rFonts w:ascii="Courier New" w:eastAsia="Times New Roman" w:hAnsi="Courier New" w:cs="Courier New"/>
          <w:b/>
          <w:bCs/>
          <w:color w:val="000000"/>
          <w:sz w:val="18"/>
          <w:szCs w:val="20"/>
          <w:lang w:eastAsia="en-US"/>
        </w:rPr>
        <w:t xml:space="preserve">az ad sp create --id </w:t>
      </w:r>
      <w:r>
        <w:rPr>
          <w:rFonts w:ascii="Courier New" w:eastAsia="Times New Roman" w:hAnsi="Courier New" w:cs="Courier New"/>
          <w:b/>
          <w:bCs/>
          <w:color w:val="00B0F0"/>
          <w:sz w:val="18"/>
          <w:szCs w:val="20"/>
          <w:lang w:eastAsia="en-US"/>
        </w:rPr>
        <w:t>11111111-1111-1111-1111-111111111111</w:t>
      </w:r>
    </w:p>
    <w:p w14:paraId="02DC0BE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4EC222CB" w14:textId="4208DFF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08BD9939"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"displayName": "ansibleApp",</w:t>
      </w:r>
    </w:p>
    <w:p w14:paraId="6CABD128" w14:textId="1BA96E2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"objectId": "</w:t>
      </w:r>
      <w:r w:rsidRPr="00817228">
        <w:rPr>
          <w:rFonts w:ascii="Courier New" w:eastAsia="Times New Roman" w:hAnsi="Courier New" w:cs="Courier New"/>
          <w:b/>
          <w:bCs/>
          <w:color w:val="7030A0"/>
          <w:sz w:val="18"/>
          <w:szCs w:val="20"/>
          <w:lang w:eastAsia="en-US"/>
        </w:rPr>
        <w:t>44444444-4444-4444-4444-444444444444</w:t>
      </w:r>
      <w:r w:rsidRPr="00817228">
        <w:rPr>
          <w:rFonts w:ascii="Courier New" w:eastAsia="Times New Roman" w:hAnsi="Courier New" w:cs="Courier New"/>
          <w:bCs/>
          <w:color w:val="000000"/>
          <w:sz w:val="18"/>
          <w:szCs w:val="20"/>
          <w:lang w:eastAsia="en-US"/>
        </w:rPr>
        <w:t>",</w:t>
      </w:r>
    </w:p>
    <w:p w14:paraId="1683E73E"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"objectType": "ServicePrincipal",</w:t>
      </w:r>
    </w:p>
    <w:p w14:paraId="5D4AE4C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"servicePrincipalNames": [</w:t>
      </w:r>
    </w:p>
    <w:p w14:paraId="1D387DEB" w14:textId="24F2B62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1B43540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"ansible.mydomain.com"</w:t>
      </w:r>
    </w:p>
    <w:p w14:paraId="00FA3D4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p>
    <w:p w14:paraId="3BDCC36A" w14:textId="1B0C6B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50BE78F2" w:rsidR="005F5FD8" w:rsidRPr="005F5FD8" w:rsidRDefault="004E5971"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az</w:t>
      </w:r>
      <w:r w:rsidR="005F5FD8" w:rsidRPr="005F5FD8">
        <w:rPr>
          <w:rFonts w:ascii="Courier New" w:eastAsia="Times New Roman" w:hAnsi="Courier New" w:cs="Courier New"/>
          <w:b/>
          <w:bCs/>
          <w:color w:val="000000"/>
          <w:sz w:val="18"/>
          <w:szCs w:val="20"/>
          <w:lang w:eastAsia="en-US"/>
        </w:rPr>
        <w:t xml:space="preserve"> account show</w:t>
      </w:r>
    </w:p>
    <w:p w14:paraId="6EFE2D14"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w:t>
      </w:r>
    </w:p>
    <w:p w14:paraId="281440B8"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"environmentName": "AzureCloud",</w:t>
      </w:r>
    </w:p>
    <w:p w14:paraId="2C038E6A" w14:textId="35E1B3E9"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"id": "</w:t>
      </w:r>
      <w:r>
        <w:rPr>
          <w:rFonts w:ascii="Courier New" w:eastAsia="Times New Roman" w:hAnsi="Courier New" w:cs="Courier New"/>
          <w:b/>
          <w:bCs/>
          <w:color w:val="FF0000"/>
          <w:sz w:val="18"/>
          <w:szCs w:val="20"/>
          <w:lang w:eastAsia="en-US"/>
        </w:rPr>
        <w:t>22222222-2222-2222-2222-222222222222</w:t>
      </w:r>
      <w:r w:rsidRPr="00D83EB8">
        <w:rPr>
          <w:rFonts w:ascii="Courier New" w:eastAsia="Times New Roman" w:hAnsi="Courier New" w:cs="Courier New"/>
          <w:bCs/>
          <w:color w:val="000000"/>
          <w:sz w:val="18"/>
          <w:szCs w:val="20"/>
          <w:lang w:eastAsia="en-US"/>
        </w:rPr>
        <w:t>",</w:t>
      </w:r>
    </w:p>
    <w:p w14:paraId="1F7B3B7F"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w:t>
      </w:r>
      <w:r w:rsidRPr="004E5971">
        <w:rPr>
          <w:rFonts w:ascii="Courier New" w:eastAsia="Times New Roman" w:hAnsi="Courier New" w:cs="Courier New"/>
          <w:bCs/>
          <w:color w:val="000000"/>
          <w:sz w:val="18"/>
          <w:szCs w:val="20"/>
          <w:lang w:eastAsia="en-US"/>
        </w:rPr>
        <w:t>"isDefault": true,</w:t>
      </w:r>
    </w:p>
    <w:p w14:paraId="55A63972" w14:textId="6D099026"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 Subscription Name</w:t>
      </w:r>
      <w:r w:rsidRPr="004E5971">
        <w:rPr>
          <w:rFonts w:ascii="Courier New" w:eastAsia="Times New Roman" w:hAnsi="Courier New" w:cs="Courier New"/>
          <w:bCs/>
          <w:color w:val="000000"/>
          <w:sz w:val="18"/>
          <w:szCs w:val="20"/>
          <w:lang w:eastAsia="en-US"/>
        </w:rPr>
        <w:t>",</w:t>
      </w:r>
    </w:p>
    <w:p w14:paraId="64F6C119"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"state": "Enabled",</w:t>
      </w:r>
    </w:p>
    <w:p w14:paraId="695AD17E" w14:textId="2EC7733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"tenantId": "</w:t>
      </w:r>
      <w:r>
        <w:rPr>
          <w:rFonts w:ascii="Courier New" w:eastAsia="Times New Roman" w:hAnsi="Courier New" w:cs="Courier New"/>
          <w:b/>
          <w:bCs/>
          <w:color w:val="00B050"/>
          <w:sz w:val="18"/>
          <w:szCs w:val="20"/>
          <w:lang w:eastAsia="en-US"/>
        </w:rPr>
        <w:t>33333333-3333-3333-3333-333333333333</w:t>
      </w:r>
      <w:r w:rsidRPr="004E5971">
        <w:rPr>
          <w:rFonts w:ascii="Courier New" w:eastAsia="Times New Roman" w:hAnsi="Courier New" w:cs="Courier New"/>
          <w:bCs/>
          <w:color w:val="000000"/>
          <w:sz w:val="18"/>
          <w:szCs w:val="20"/>
          <w:lang w:eastAsia="en-US"/>
        </w:rPr>
        <w:t>",</w:t>
      </w:r>
    </w:p>
    <w:p w14:paraId="5C23C0D0"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lastRenderedPageBreak/>
        <w:t xml:space="preserve">  "user": {</w:t>
      </w:r>
    </w:p>
    <w:p w14:paraId="62A8D6EF" w14:textId="481B578B"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your.name</w:t>
      </w:r>
      <w:r w:rsidRPr="004E5971">
        <w:rPr>
          <w:rFonts w:ascii="Courier New" w:eastAsia="Times New Roman" w:hAnsi="Courier New" w:cs="Courier New"/>
          <w:bCs/>
          <w:color w:val="000000"/>
          <w:sz w:val="18"/>
          <w:szCs w:val="20"/>
          <w:lang w:eastAsia="en-US"/>
        </w:rPr>
        <w:t>@microsoft.com",</w:t>
      </w:r>
    </w:p>
    <w:p w14:paraId="024A73D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"type": "user"</w:t>
      </w:r>
    </w:p>
    <w:p w14:paraId="7D4A602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151665C2" w14:textId="2957DE10" w:rsidR="004E5971" w:rsidRPr="005F5FD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05ACBF2E" w14:textId="33803E6A"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 xml:space="preserve">Assign the Contributor role to the principal for </w:t>
      </w:r>
      <w:r w:rsidR="0094719E">
        <w:rPr>
          <w:rFonts w:ascii="Calibri" w:hAnsi="Calibri" w:cs="Calibri"/>
          <w:sz w:val="22"/>
          <w:szCs w:val="22"/>
        </w:rPr>
        <w:t>our resource group (remember we have specified the default resource group in Lab 1, so we do not need to specify it again)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6E5E9B72" w14:textId="01B681E8"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FC70F5">
        <w:rPr>
          <w:rFonts w:ascii="Courier New" w:eastAsia="Times New Roman" w:hAnsi="Courier New" w:cs="Courier New"/>
          <w:b/>
          <w:bCs/>
          <w:color w:val="000000"/>
          <w:sz w:val="18"/>
          <w:szCs w:val="20"/>
          <w:lang w:eastAsia="en-US"/>
        </w:rPr>
        <w:t xml:space="preserve">az role assignment create --assignee </w:t>
      </w:r>
      <w:r w:rsidRPr="00817228">
        <w:rPr>
          <w:rFonts w:ascii="Courier New" w:eastAsia="Times New Roman" w:hAnsi="Courier New" w:cs="Courier New"/>
          <w:b/>
          <w:bCs/>
          <w:color w:val="7030A0"/>
          <w:sz w:val="18"/>
          <w:szCs w:val="20"/>
          <w:lang w:eastAsia="en-US"/>
        </w:rPr>
        <w:t>44444444-4444-4444-4444-444444444444</w:t>
      </w:r>
      <w:r w:rsidRPr="00FC70F5">
        <w:rPr>
          <w:rFonts w:ascii="Courier New" w:eastAsia="Times New Roman" w:hAnsi="Courier New" w:cs="Courier New"/>
          <w:b/>
          <w:bCs/>
          <w:color w:val="000000"/>
          <w:sz w:val="18"/>
          <w:szCs w:val="20"/>
          <w:lang w:eastAsia="en-US"/>
        </w:rPr>
        <w:t xml:space="preserve"> --role contributor</w:t>
      </w:r>
    </w:p>
    <w:p w14:paraId="3E7E675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124E4E7E" w14:textId="67EE0AE6"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/resourceGroups/ansiblelab/providers/Microsoft.Authorization/roleAssignments/</w:t>
      </w:r>
      <w:r>
        <w:rPr>
          <w:rFonts w:ascii="Courier New" w:eastAsia="Times New Roman" w:hAnsi="Courier New" w:cs="Courier New"/>
          <w:bCs/>
          <w:color w:val="000000"/>
          <w:sz w:val="18"/>
          <w:szCs w:val="20"/>
          <w:lang w:eastAsia="en-US"/>
        </w:rPr>
        <w:t>66666666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eastAsia="en-US"/>
        </w:rPr>
        <w:t>",</w:t>
      </w:r>
    </w:p>
    <w:p w14:paraId="6125F6DD" w14:textId="64C29E6F"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r w:rsidRPr="00D83EB8">
        <w:rPr>
          <w:rFonts w:ascii="Courier New" w:eastAsia="Times New Roman" w:hAnsi="Courier New" w:cs="Courier New"/>
          <w:bCs/>
          <w:color w:val="000000"/>
          <w:sz w:val="18"/>
          <w:szCs w:val="20"/>
          <w:lang w:eastAsia="en-US"/>
        </w:rPr>
        <w:t>"name": "</w:t>
      </w:r>
      <w:r w:rsidR="00A24AA2">
        <w:rPr>
          <w:rFonts w:ascii="Courier New" w:eastAsia="Times New Roman" w:hAnsi="Courier New" w:cs="Courier New"/>
          <w:bCs/>
          <w:color w:val="000000"/>
          <w:sz w:val="18"/>
          <w:szCs w:val="20"/>
          <w:lang w:eastAsia="en-US"/>
        </w:rPr>
        <w:t>66666666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D83EB8">
        <w:rPr>
          <w:rFonts w:ascii="Courier New" w:eastAsia="Times New Roman" w:hAnsi="Courier New" w:cs="Courier New"/>
          <w:bCs/>
          <w:color w:val="000000"/>
          <w:sz w:val="18"/>
          <w:szCs w:val="20"/>
          <w:lang w:eastAsia="en-US"/>
        </w:rPr>
        <w:t>",</w:t>
      </w:r>
    </w:p>
    <w:p w14:paraId="087C53E1" w14:textId="77777777"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"properties": {</w:t>
      </w:r>
    </w:p>
    <w:p w14:paraId="24AA9F2E" w14:textId="185BA5A3" w:rsidR="00FC70F5" w:rsidRPr="00A24AA2"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24AA2">
        <w:rPr>
          <w:rFonts w:ascii="Courier New" w:eastAsia="Times New Roman" w:hAnsi="Courier New" w:cs="Courier New"/>
          <w:bCs/>
          <w:color w:val="000000"/>
          <w:sz w:val="18"/>
          <w:szCs w:val="20"/>
          <w:lang w:eastAsia="en-US"/>
        </w:rPr>
        <w:t xml:space="preserve">    "principalId": "</w:t>
      </w:r>
      <w:r w:rsidRPr="00817228">
        <w:rPr>
          <w:rFonts w:ascii="Courier New" w:eastAsia="Times New Roman" w:hAnsi="Courier New" w:cs="Courier New"/>
          <w:b/>
          <w:bCs/>
          <w:color w:val="7030A0"/>
          <w:sz w:val="18"/>
          <w:szCs w:val="20"/>
          <w:lang w:eastAsia="en-US"/>
        </w:rPr>
        <w:t>44444444-4444-4444-4444-444444444444</w:t>
      </w:r>
      <w:r w:rsidRPr="00A24AA2">
        <w:rPr>
          <w:rFonts w:ascii="Courier New" w:eastAsia="Times New Roman" w:hAnsi="Courier New" w:cs="Courier New"/>
          <w:bCs/>
          <w:color w:val="000000"/>
          <w:sz w:val="18"/>
          <w:szCs w:val="20"/>
          <w:lang w:eastAsia="en-US"/>
        </w:rPr>
        <w:t>",</w:t>
      </w:r>
    </w:p>
    <w:p w14:paraId="40A96347" w14:textId="36473722"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"roleDefinitionId":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/providers/Microsoft.Authorization/roleDefinitions/</w:t>
      </w:r>
      <w:r w:rsidR="00A24AA2">
        <w:rPr>
          <w:rFonts w:ascii="Courier New" w:eastAsia="Times New Roman" w:hAnsi="Courier New" w:cs="Courier New"/>
          <w:bCs/>
          <w:color w:val="000000"/>
          <w:sz w:val="18"/>
          <w:szCs w:val="20"/>
          <w:lang w:eastAsia="en-US"/>
        </w:rPr>
        <w:t>77777777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777777777777</w:t>
      </w:r>
      <w:r w:rsidRPr="00FC70F5">
        <w:rPr>
          <w:rFonts w:ascii="Courier New" w:eastAsia="Times New Roman" w:hAnsi="Courier New" w:cs="Courier New"/>
          <w:bCs/>
          <w:color w:val="000000"/>
          <w:sz w:val="18"/>
          <w:szCs w:val="20"/>
          <w:lang w:eastAsia="en-US"/>
        </w:rPr>
        <w:t>",</w:t>
      </w:r>
    </w:p>
    <w:p w14:paraId="3D528425" w14:textId="0BC4481B"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"scope": "/subscriptions/</w:t>
      </w:r>
      <w:r w:rsidR="00A24AA2">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w:t>
      </w:r>
    </w:p>
    <w:p w14:paraId="21A441C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p>
    <w:p w14:paraId="357B597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"resourceGroup": "ansiblelab",</w:t>
      </w:r>
    </w:p>
    <w:p w14:paraId="5822ECBC"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"type": "Microsoft.Authorization/roleAssignments"</w:t>
      </w:r>
    </w:p>
    <w:p w14:paraId="453E4CB7" w14:textId="4EE0DA56" w:rsidR="00FC70F5" w:rsidRPr="005F5FD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23F55437"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w:t>
      </w:r>
      <w:r w:rsidR="00D83EB8">
        <w:rPr>
          <w:rFonts w:ascii="Calibri" w:eastAsia="Times New Roman" w:hAnsi="Calibri" w:cs="Calibri"/>
          <w:lang w:val="en" w:eastAsia="en-US"/>
        </w:rPr>
        <w:t xml:space="preserve"> and dummy values</w:t>
      </w:r>
      <w:r w:rsidRPr="00BD0C5F">
        <w:rPr>
          <w:rFonts w:ascii="Calibri" w:eastAsia="Times New Roman" w:hAnsi="Calibri" w:cs="Calibri"/>
          <w:lang w:val="en" w:eastAsia="en-US"/>
        </w:rPr>
        <w:t xml:space="preserve">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5D8DB460" w:rsidR="00406ADC" w:rsidRDefault="00406ADC" w:rsidP="00406ADC">
      <w:pPr>
        <w:shd w:val="clear" w:color="auto" w:fill="FFFFFF"/>
        <w:spacing w:before="0" w:after="240" w:line="339" w:lineRule="atLeast"/>
        <w:jc w:val="both"/>
        <w:rPr>
          <w:rFonts w:eastAsia="Times New Roman"/>
          <w:lang w:val="en" w:eastAsia="en-US"/>
        </w:rPr>
      </w:pPr>
    </w:p>
    <w:p w14:paraId="2D35C0F6" w14:textId="77777777" w:rsidR="00643BC3" w:rsidRDefault="00643BC3" w:rsidP="00643BC3">
      <w:pPr>
        <w:spacing w:before="0" w:line="240" w:lineRule="auto"/>
        <w:textAlignment w:val="center"/>
      </w:pPr>
    </w:p>
    <w:p w14:paraId="0238640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48621F0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9A648EA" w14:textId="5474B9BB"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Username and password is not a good authentication method for automation solutions, since it is interactive. The solution for non-interactive authentication in Azure is called "Service Principal" where an application can authenticate with a pre-defined password, and it gets specific permissions within a certain scope.</w:t>
      </w:r>
    </w:p>
    <w:p w14:paraId="41964A33" w14:textId="592C446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249C492" w14:textId="76D51554"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As alternative to password authentication for the application, digital certificates can be used, but that is out of the scope of this lab.</w:t>
      </w:r>
    </w:p>
    <w:p w14:paraId="3664316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204DA882" w14:textId="77777777" w:rsidR="00643BC3" w:rsidRDefault="00643BC3"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3C4A1B20" w:rsidR="00BD0C5F" w:rsidRPr="00122300" w:rsidRDefault="00BD0C5F" w:rsidP="00BD0C5F">
      <w:pPr>
        <w:pStyle w:val="Heading1"/>
        <w:tabs>
          <w:tab w:val="left" w:pos="5318"/>
        </w:tabs>
      </w:pPr>
      <w:bookmarkStart w:id="4" w:name="_Toc484560602"/>
      <w:r>
        <w:lastRenderedPageBreak/>
        <w:t xml:space="preserve">Lab 3: Install </w:t>
      </w:r>
      <w:r w:rsidR="008D02F3">
        <w:t>A</w:t>
      </w:r>
      <w:r>
        <w:t xml:space="preserve">nsible in the </w:t>
      </w:r>
      <w:r w:rsidR="00082179">
        <w:t>Master</w:t>
      </w:r>
      <w:r>
        <w:t xml:space="preserve"> VM</w:t>
      </w:r>
      <w:bookmarkEnd w:id="4"/>
    </w:p>
    <w:p w14:paraId="4AEE204C" w14:textId="22360F29" w:rsidR="00BD0C5F" w:rsidRPr="00BD0C5F" w:rsidRDefault="00A24AA2" w:rsidP="00BD0C5F">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At this point we have our master VM running in Azure, and we have configured a service principal for automation. </w:t>
      </w:r>
      <w:r w:rsidR="00BD0C5F" w:rsidRPr="00BD0C5F">
        <w:rPr>
          <w:rFonts w:ascii="Calibri" w:eastAsia="Times New Roman" w:hAnsi="Calibri" w:cs="Calibri"/>
          <w:color w:val="333333"/>
          <w:lang w:val="en" w:eastAsia="en-US"/>
        </w:rPr>
        <w:t xml:space="preserve">This section will install Ansible and the Azure Python SDK on the </w:t>
      </w:r>
      <w:r>
        <w:rPr>
          <w:rFonts w:ascii="Calibri" w:eastAsia="Times New Roman" w:hAnsi="Calibri" w:cs="Calibri"/>
          <w:color w:val="333333"/>
          <w:lang w:val="en" w:eastAsia="en-US"/>
        </w:rPr>
        <w:t xml:space="preserve">master </w:t>
      </w:r>
      <w:r w:rsidR="00BD0C5F" w:rsidRPr="00BD0C5F">
        <w:rPr>
          <w:rFonts w:ascii="Calibri" w:eastAsia="Times New Roman" w:hAnsi="Calibri" w:cs="Calibri"/>
          <w:color w:val="333333"/>
          <w:lang w:val="en" w:eastAsia="en-US"/>
        </w:rPr>
        <w:t>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195CFA72"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r w:rsidR="00652541">
        <w:rPr>
          <w:rFonts w:ascii="Courier New" w:eastAsia="Times New Roman" w:hAnsi="Courier New" w:cs="Courier New"/>
          <w:b/>
          <w:bCs/>
          <w:color w:val="000000"/>
          <w:sz w:val="20"/>
          <w:szCs w:val="20"/>
          <w:lang w:val="es-ES" w:eastAsia="en-US"/>
        </w:rPr>
        <w:t xml:space="preserve"> jq</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49B73E12"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r w:rsidR="00B644BA">
        <w:rPr>
          <w:rFonts w:ascii="Courier New" w:eastAsia="Times New Roman" w:hAnsi="Courier New" w:cs="Courier New"/>
          <w:b/>
          <w:bCs/>
          <w:color w:val="000000"/>
          <w:sz w:val="20"/>
          <w:szCs w:val="20"/>
          <w:lang w:eastAsia="en-US"/>
        </w:rPr>
        <w:t xml:space="preserve"> dnspython packaging</w:t>
      </w:r>
    </w:p>
    <w:p w14:paraId="5D2D6781" w14:textId="77777777" w:rsidR="00B644BA" w:rsidRDefault="00B644BA"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2E40C4CA"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B644BA">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089379FE"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using the credentials </w:t>
      </w:r>
      <w:r w:rsidR="00696188">
        <w:rPr>
          <w:rFonts w:ascii="Calibri" w:hAnsi="Calibri" w:cs="Calibri"/>
        </w:rPr>
        <w:t xml:space="preserve">for the service principal </w:t>
      </w:r>
      <w:r>
        <w:rPr>
          <w:rFonts w:ascii="Calibri" w:hAnsi="Calibri" w:cs="Calibri"/>
        </w:rPr>
        <w:t>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lastRenderedPageBreak/>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69618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14C496F3" w:rsid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EOF</w:t>
      </w:r>
    </w:p>
    <w:p w14:paraId="5246F32C" w14:textId="22F842D2" w:rsidR="000403D2" w:rsidRPr="00696188" w:rsidRDefault="00696188" w:rsidP="000403D2">
      <w:pPr>
        <w:pStyle w:val="NormalWeb"/>
        <w:spacing w:after="0"/>
        <w:rPr>
          <w:rFonts w:ascii="Calibri" w:hAnsi="Calibri" w:cs="Calibri"/>
          <w:i/>
          <w:sz w:val="22"/>
          <w:szCs w:val="22"/>
        </w:rPr>
      </w:pPr>
      <w:r w:rsidRPr="00696188">
        <w:rPr>
          <w:rFonts w:ascii="Calibri" w:hAnsi="Calibri" w:cs="Calibri"/>
          <w:b/>
          <w:i/>
          <w:sz w:val="22"/>
          <w:szCs w:val="22"/>
        </w:rPr>
        <w:t>Note</w:t>
      </w:r>
      <w:r w:rsidRPr="00696188">
        <w:rPr>
          <w:rFonts w:ascii="Calibri" w:hAnsi="Calibri" w:cs="Calibri"/>
          <w:i/>
          <w:sz w:val="22"/>
          <w:szCs w:val="22"/>
        </w:rPr>
        <w:t>: don’t forget to replace the numbers with the actual information you retrieved when you created the service principal</w:t>
      </w:r>
    </w:p>
    <w:p w14:paraId="4FEA7931" w14:textId="77777777" w:rsidR="00696188" w:rsidRPr="000403D2" w:rsidRDefault="00696188"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0F989997"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ssh-keygen -t rsa</w:t>
      </w:r>
    </w:p>
    <w:p w14:paraId="174ED17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Generating public/private rsa key pair.</w:t>
      </w:r>
    </w:p>
    <w:p w14:paraId="45C585A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file in which to save the key (/home/lab-user/.ssh/id_rsa):</w:t>
      </w:r>
    </w:p>
    <w:p w14:paraId="45A490C9"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Created directory '/home/lab-user/.ssh'.</w:t>
      </w:r>
    </w:p>
    <w:p w14:paraId="55534F4D"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passphrase (empty for no passphrase):</w:t>
      </w:r>
    </w:p>
    <w:p w14:paraId="7816267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same passphrase again:</w:t>
      </w:r>
    </w:p>
    <w:p w14:paraId="04CEC03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identification has been saved in /home/lab-user/.ssh/id_rsa.</w:t>
      </w:r>
    </w:p>
    <w:p w14:paraId="0AB0796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public key has been saved in /home/lab-user/.ssh/id_rsa.pub.</w:t>
      </w:r>
    </w:p>
    <w:p w14:paraId="2F2E87E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 fingerprint is:</w:t>
      </w:r>
    </w:p>
    <w:p w14:paraId="2720DC8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81:86:f7:9c:6b:34:3a:5a:b2:d9:49:c4:8b:36:19:3b lab-user@ansibleMaster</w:t>
      </w:r>
    </w:p>
    <w:p w14:paraId="32B8C3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key's randomart image is:</w:t>
      </w:r>
    </w:p>
    <w:p w14:paraId="7525FA35"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RSA 2048]----+</w:t>
      </w:r>
    </w:p>
    <w:p w14:paraId="4CFCAC4E"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w:t>
      </w:r>
    </w:p>
    <w:p w14:paraId="146AF94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w:t>
      </w:r>
    </w:p>
    <w:p w14:paraId="66EA544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        |</w:t>
      </w:r>
    </w:p>
    <w:p w14:paraId="46AF7A0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o       |</w:t>
      </w:r>
    </w:p>
    <w:p w14:paraId="54E89F9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S        |</w:t>
      </w:r>
    </w:p>
    <w:p w14:paraId="7B3FC0F7"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o       |</w:t>
      </w:r>
    </w:p>
    <w:p w14:paraId="57DAC4C2"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E * o        |</w:t>
      </w:r>
    </w:p>
    <w:p w14:paraId="7EBB1838"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 +         |</w:t>
      </w:r>
    </w:p>
    <w:p w14:paraId="6A9D2310"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o          |</w:t>
      </w:r>
    </w:p>
    <w:p w14:paraId="6C4900EE" w14:textId="29570D6E"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w:t>
      </w:r>
    </w:p>
    <w:p w14:paraId="44F00387" w14:textId="77777777" w:rsidR="005323C0" w:rsidRPr="00D83EB8" w:rsidRDefault="005323C0" w:rsidP="005323C0">
      <w:pPr>
        <w:spacing w:before="0" w:line="240" w:lineRule="auto"/>
        <w:ind w:left="1260"/>
        <w:textAlignment w:val="center"/>
        <w:rPr>
          <w:rFonts w:ascii="Calibri" w:hAnsi="Calibri" w:cs="Calibri"/>
        </w:rPr>
      </w:pPr>
    </w:p>
    <w:p w14:paraId="01DECA4F" w14:textId="70493E82"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chmod 755 ~/.ssh</w:t>
      </w:r>
    </w:p>
    <w:p w14:paraId="0DF2BC27" w14:textId="77777777" w:rsidR="00696188" w:rsidRPr="00696188" w:rsidRDefault="00696188" w:rsidP="00696188">
      <w:pPr>
        <w:spacing w:before="0" w:line="240" w:lineRule="auto"/>
        <w:ind w:left="1260"/>
        <w:textAlignment w:val="center"/>
        <w:rPr>
          <w:rFonts w:ascii="Calibri" w:hAnsi="Calibri" w:cs="Calibri"/>
        </w:rPr>
      </w:pPr>
    </w:p>
    <w:p w14:paraId="3428DC11" w14:textId="1BB79561" w:rsidR="00696188" w:rsidRPr="005323C0"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touch </w:t>
      </w:r>
      <w:r w:rsidRPr="005323C0">
        <w:rPr>
          <w:rFonts w:ascii="Courier New" w:eastAsia="Times New Roman" w:hAnsi="Courier New" w:cs="Courier New"/>
          <w:b/>
          <w:bCs/>
          <w:color w:val="000000"/>
          <w:sz w:val="20"/>
          <w:szCs w:val="20"/>
          <w:lang w:eastAsia="en-US"/>
        </w:rPr>
        <w:t>~/.ssh/authorized_keys</w:t>
      </w:r>
      <w:r>
        <w:rPr>
          <w:rFonts w:ascii="Courier New" w:eastAsia="Times New Roman" w:hAnsi="Courier New" w:cs="Courier New"/>
          <w:b/>
          <w:bCs/>
          <w:color w:val="000000"/>
          <w:sz w:val="20"/>
          <w:szCs w:val="20"/>
          <w:lang w:eastAsia="en-US"/>
        </w:rPr>
        <w:t xml:space="preserve">; </w:t>
      </w: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6DDCE402" w14:textId="1B8E79AE" w:rsidR="005323C0" w:rsidRDefault="00696188" w:rsidP="005323C0">
      <w:pPr>
        <w:shd w:val="clear" w:color="auto" w:fill="FFFFFF"/>
        <w:spacing w:before="0" w:after="240" w:line="339" w:lineRule="atLeast"/>
        <w:jc w:val="both"/>
        <w:rPr>
          <w:rFonts w:eastAsia="Times New Roman"/>
          <w:lang w:val="en" w:eastAsia="en-US"/>
        </w:rPr>
      </w:pPr>
      <w:r>
        <w:rPr>
          <w:rFonts w:eastAsia="Times New Roman"/>
          <w:lang w:val="en" w:eastAsia="en-US"/>
        </w:rPr>
        <w:t>You can verify that when trying to ssh to the local machine, no password will be requested:</w:t>
      </w:r>
    </w:p>
    <w:p w14:paraId="268FDA41"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[lab-user@ansibleMaster ~]$ </w:t>
      </w:r>
      <w:r w:rsidRPr="00696188">
        <w:rPr>
          <w:rFonts w:ascii="Courier New" w:eastAsia="Times New Roman" w:hAnsi="Courier New" w:cs="Courier New"/>
          <w:b/>
          <w:bCs/>
          <w:color w:val="000000"/>
          <w:sz w:val="20"/>
          <w:szCs w:val="20"/>
          <w:lang w:eastAsia="en-US"/>
        </w:rPr>
        <w:t>ssh 127.0.0.1</w:t>
      </w:r>
    </w:p>
    <w:p w14:paraId="77B4A961" w14:textId="01AC3241"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Last login: Tue Jun  6 20:39:03 2017 from </w:t>
      </w:r>
      <w:r>
        <w:rPr>
          <w:rFonts w:ascii="Courier New" w:eastAsia="Times New Roman" w:hAnsi="Courier New" w:cs="Courier New"/>
          <w:bCs/>
          <w:color w:val="000000"/>
          <w:sz w:val="20"/>
          <w:szCs w:val="20"/>
          <w:lang w:eastAsia="en-US"/>
        </w:rPr>
        <w:t>mymachine.mydomain.com</w:t>
      </w:r>
    </w:p>
    <w:p w14:paraId="43DEC9B3" w14:textId="68D2F029"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[lab-user@ansibleMaster ~]$</w:t>
      </w:r>
    </w:p>
    <w:p w14:paraId="119714BC" w14:textId="77777777" w:rsidR="00643BC3" w:rsidRDefault="00643BC3"/>
    <w:p w14:paraId="7777B8A0" w14:textId="77777777" w:rsidR="00643BC3" w:rsidRDefault="00643BC3"/>
    <w:p w14:paraId="4BA7B592" w14:textId="77777777" w:rsidR="00643BC3" w:rsidRDefault="00643BC3" w:rsidP="00643BC3">
      <w:pPr>
        <w:spacing w:before="0" w:line="240" w:lineRule="auto"/>
        <w:textAlignment w:val="center"/>
      </w:pPr>
    </w:p>
    <w:p w14:paraId="7BED8BA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6314BD1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385E523" w14:textId="03E2E64E"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Ansible can be installed on an </w:t>
      </w:r>
      <w:r w:rsidR="0094719E">
        <w:rPr>
          <w:color w:val="0070C0"/>
        </w:rPr>
        <w:t>Azure</w:t>
      </w:r>
      <w:r>
        <w:rPr>
          <w:color w:val="0070C0"/>
        </w:rPr>
        <w:t xml:space="preserve"> VM exactly the same as in other Linux systems</w:t>
      </w:r>
    </w:p>
    <w:p w14:paraId="02B455C5"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A60A872" w14:textId="77777777" w:rsidR="00643BC3" w:rsidRDefault="00643BC3"/>
    <w:p w14:paraId="55D7404B" w14:textId="77777777" w:rsidR="00643BC3" w:rsidRDefault="00643BC3"/>
    <w:p w14:paraId="2752AFB1" w14:textId="60F298A8" w:rsidR="00316898" w:rsidRDefault="00316898">
      <w:r>
        <w:br w:type="page"/>
      </w:r>
    </w:p>
    <w:p w14:paraId="5186D4C3" w14:textId="77777777" w:rsidR="00643BC3" w:rsidRDefault="00643BC3">
      <w:pPr>
        <w:rPr>
          <w:rFonts w:asciiTheme="majorHAnsi" w:eastAsiaTheme="majorEastAsia" w:hAnsiTheme="majorHAnsi" w:cstheme="majorBidi"/>
          <w:b/>
          <w:bCs/>
          <w:caps/>
          <w:color w:val="FFFFFF" w:themeColor="background1"/>
        </w:rPr>
      </w:pPr>
    </w:p>
    <w:p w14:paraId="4E241697" w14:textId="759A833E" w:rsidR="005323C0" w:rsidRPr="00122300" w:rsidRDefault="005323C0" w:rsidP="005323C0">
      <w:pPr>
        <w:pStyle w:val="Heading1"/>
        <w:tabs>
          <w:tab w:val="left" w:pos="5318"/>
        </w:tabs>
      </w:pPr>
      <w:bookmarkStart w:id="5" w:name="_Toc484560603"/>
      <w:r>
        <w:t xml:space="preserve">Lab 4: </w:t>
      </w:r>
      <w:r w:rsidR="00835EDE">
        <w:t>Ansi</w:t>
      </w:r>
      <w:r w:rsidR="008D02F3">
        <w:t>b</w:t>
      </w:r>
      <w:r w:rsidR="00835EDE">
        <w:t xml:space="preserve">le </w:t>
      </w:r>
      <w:r>
        <w:t>dynamic inventory</w:t>
      </w:r>
      <w:r w:rsidR="00835EDE">
        <w:t xml:space="preserve"> for Azure</w:t>
      </w:r>
      <w:bookmarkEnd w:id="5"/>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4D52D1F7"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 xml:space="preserve">In this first step we will test that the dynamic inventory script is running, executing it with the parameter “--list”. This should show JSON text containing information about all the VMs in your </w:t>
      </w:r>
      <w:r w:rsidR="00652541">
        <w:rPr>
          <w:rFonts w:ascii="Calibri" w:hAnsi="Calibri" w:cs="Calibri"/>
        </w:rPr>
        <w:t>resource group</w:t>
      </w:r>
      <w:r>
        <w:rPr>
          <w:rFonts w:ascii="Calibri" w:hAnsi="Calibri" w:cs="Calibri"/>
        </w:rPr>
        <w:t>.</w:t>
      </w:r>
    </w:p>
    <w:p w14:paraId="48553F6B" w14:textId="2F6A82F5" w:rsid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r w:rsidR="00B644BA">
        <w:rPr>
          <w:rFonts w:ascii="Courier New" w:eastAsia="Times New Roman" w:hAnsi="Courier New" w:cs="Courier New"/>
          <w:b/>
          <w:bCs/>
          <w:color w:val="000000"/>
          <w:sz w:val="20"/>
          <w:szCs w:val="20"/>
          <w:lang w:eastAsia="en-US"/>
        </w:rPr>
        <w:t xml:space="preserve"> | jq</w:t>
      </w:r>
    </w:p>
    <w:p w14:paraId="76EBF62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554EED3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"azure": [</w:t>
      </w:r>
    </w:p>
    <w:p w14:paraId="4FF02A7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4B9A8B0C"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02D527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"westeurope": [</w:t>
      </w:r>
    </w:p>
    <w:p w14:paraId="465723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17F2D1A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59614AA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"ansibleMasterNSG": [</w:t>
      </w:r>
    </w:p>
    <w:p w14:paraId="047AE7B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7A17ACD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94ECD1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"ansiblelab": [</w:t>
      </w:r>
    </w:p>
    <w:p w14:paraId="5F1F81B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56C01B8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2ECDFE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"_meta": {</w:t>
      </w:r>
    </w:p>
    <w:p w14:paraId="7456CDA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"hostvars": {</w:t>
      </w:r>
    </w:p>
    <w:p w14:paraId="411B67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 {</w:t>
      </w:r>
    </w:p>
    <w:p w14:paraId="534FA44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"powerstate": "running",</w:t>
      </w:r>
    </w:p>
    <w:p w14:paraId="315DB1A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"resource_group": "ansiblelab",</w:t>
      </w:r>
    </w:p>
    <w:p w14:paraId="72750B3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"tags": {},</w:t>
      </w:r>
    </w:p>
    <w:p w14:paraId="0F3B212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"image": {</w:t>
      </w:r>
    </w:p>
    <w:p w14:paraId="6A72D00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"sku": "7.3",</w:t>
      </w:r>
    </w:p>
    <w:p w14:paraId="51A3324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"publisher": "OpenLogic",</w:t>
      </w:r>
    </w:p>
    <w:p w14:paraId="7CCC74D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"version": "latest",</w:t>
      </w:r>
    </w:p>
    <w:p w14:paraId="4AAADB3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"offer": "CentOS"</w:t>
      </w:r>
    </w:p>
    <w:p w14:paraId="17A8533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F8CA84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"public_ip_alloc_method": "Dynamic",</w:t>
      </w:r>
    </w:p>
    <w:p w14:paraId="4220F3C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"os_disk": {</w:t>
      </w:r>
    </w:p>
    <w:p w14:paraId="0534EB6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"operating_system_type": "Linux",</w:t>
      </w:r>
    </w:p>
    <w:p w14:paraId="5A381E5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"name": "osdisk_vD2UtEJhpV"</w:t>
      </w:r>
    </w:p>
    <w:p w14:paraId="35F0F1D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77A466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"provisioning_state": "Succeeded",</w:t>
      </w:r>
    </w:p>
    <w:p w14:paraId="28EAD4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 "52.174.19.210",</w:t>
      </w:r>
    </w:p>
    <w:p w14:paraId="53E5181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"public_ip_name": "masterPip",</w:t>
      </w:r>
    </w:p>
    <w:p w14:paraId="16DB16A9"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"private_ip": "192.168.1.4",</w:t>
      </w:r>
    </w:p>
    <w:p w14:paraId="6E010A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"computer_name": "ansibleMaster",</w:t>
      </w:r>
    </w:p>
    <w:p w14:paraId="3AC1973C" w14:textId="44404118"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lastRenderedPageBreak/>
        <w:t xml:space="preserve">        </w:t>
      </w:r>
      <w:r>
        <w:rPr>
          <w:rFonts w:ascii="Courier New" w:eastAsia="Times New Roman" w:hAnsi="Courier New" w:cs="Courier New"/>
          <w:bCs/>
          <w:color w:val="000000"/>
          <w:sz w:val="20"/>
          <w:szCs w:val="20"/>
          <w:lang w:eastAsia="en-US"/>
        </w:rPr>
        <w:t>...</w:t>
      </w:r>
    </w:p>
    <w:p w14:paraId="2FD3B20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6761E9E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3257D6B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42EBB43" w14:textId="6ED58F29"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06437AD7" w14:textId="0EC92458" w:rsidR="00652541" w:rsidRDefault="00652541" w:rsidP="00652541">
      <w:pPr>
        <w:shd w:val="clear" w:color="auto" w:fill="FFFFFF"/>
        <w:spacing w:before="0" w:line="339" w:lineRule="atLeast"/>
        <w:jc w:val="both"/>
        <w:rPr>
          <w:rFonts w:eastAsia="Times New Roman"/>
          <w:lang w:eastAsia="en-US"/>
        </w:rPr>
      </w:pPr>
    </w:p>
    <w:p w14:paraId="5583FC2A" w14:textId="536B0B6C"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"jq" is a command-line JSON interpreter, that you can use here to make the JSON output readable. Try to use the previous command without the " | jq" part and see the effect.</w:t>
      </w:r>
    </w:p>
    <w:p w14:paraId="47FD5F94" w14:textId="77777777" w:rsidR="00652541" w:rsidRPr="00652541" w:rsidRDefault="00652541" w:rsidP="00652541">
      <w:pPr>
        <w:shd w:val="clear" w:color="auto" w:fill="FFFFFF"/>
        <w:spacing w:before="0" w:line="339" w:lineRule="atLeast"/>
        <w:jc w:val="both"/>
        <w:rPr>
          <w:rFonts w:ascii="Calibri" w:eastAsia="Times New Roman" w:hAnsi="Calibri" w:cs="Calibri"/>
          <w:lang w:eastAsia="en-US"/>
        </w:rPr>
      </w:pPr>
    </w:p>
    <w:p w14:paraId="47946895" w14:textId="486FDB79"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1FBEB766" w:rsidR="005323C0"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60B460D9" w14:textId="4784D83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The authenticity of host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can't be established.</w:t>
      </w:r>
    </w:p>
    <w:p w14:paraId="02F45E7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ECDSA key fingerprint is 09:7f:7e:fc:34:d9:9f:ff:a6:5c:de:50:5a:5a:4f:14.</w:t>
      </w:r>
    </w:p>
    <w:p w14:paraId="73D7E7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Are you sure you want to continue connecting (yes/no)? yes</w:t>
      </w:r>
    </w:p>
    <w:p w14:paraId="3CD21F91"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6411C1EF"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1849D9E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6438170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1E291332" w14:textId="033FD072"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52541">
        <w:rPr>
          <w:rFonts w:ascii="Courier New" w:eastAsia="Times New Roman" w:hAnsi="Courier New" w:cs="Courier New"/>
          <w:b/>
          <w:bCs/>
          <w:color w:val="000000"/>
          <w:sz w:val="20"/>
          <w:szCs w:val="20"/>
          <w:lang w:eastAsia="en-US"/>
        </w:rPr>
        <w:t>ansible -i ./ansible/contrib/inventory/azure_rm.py all -m ping</w:t>
      </w:r>
    </w:p>
    <w:p w14:paraId="28D2252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20E827A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05460D6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728E9247" w14:textId="6B7C28A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321ADAB5" w14:textId="1DE1CA61"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xml:space="preserve">: </w:t>
      </w:r>
      <w:r>
        <w:rPr>
          <w:rFonts w:eastAsia="Times New Roman"/>
          <w:i/>
          <w:lang w:eastAsia="en-US"/>
        </w:rPr>
        <w:t>The first time you run the command you will have to acknowledge the host's authenticity, after that it should run automatically</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10C933CF" w:rsidR="005323C0" w:rsidRPr="005323C0" w:rsidRDefault="005323C0" w:rsidP="00652541">
      <w:pPr>
        <w:pStyle w:val="ListParagraph"/>
        <w:numPr>
          <w:ilvl w:val="0"/>
          <w:numId w:val="10"/>
        </w:numPr>
        <w:shd w:val="clear" w:color="auto" w:fill="FFFFFF"/>
        <w:tabs>
          <w:tab w:val="num" w:pos="900"/>
        </w:tabs>
        <w:spacing w:before="0" w:after="240" w:line="339" w:lineRule="atLeast"/>
        <w:ind w:left="900" w:hanging="900"/>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w:t>
      </w:r>
      <w:r w:rsidR="00652541">
        <w:rPr>
          <w:rFonts w:ascii="Calibri" w:eastAsia="Times New Roman" w:hAnsi="Calibri" w:cs="Calibri"/>
          <w:lang w:eastAsia="en-US"/>
        </w:rPr>
        <w:t xml:space="preserve">didn't </w:t>
      </w:r>
      <w:r>
        <w:rPr>
          <w:rFonts w:ascii="Calibri" w:eastAsia="Times New Roman" w:hAnsi="Calibri" w:cs="Calibri"/>
          <w:lang w:eastAsia="en-US"/>
        </w:rPr>
        <w:t xml:space="preserve">pop up in the previous steps in this lab. </w:t>
      </w:r>
      <w:r w:rsidR="00652541">
        <w:rPr>
          <w:rFonts w:ascii="Calibri" w:eastAsia="Times New Roman" w:hAnsi="Calibri" w:cs="Calibri"/>
          <w:lang w:eastAsia="en-US"/>
        </w:rPr>
        <w:t>The reason is because when we created the service principal, the scope was set to the resource group.</w:t>
      </w:r>
      <w:r w:rsidR="00652541">
        <w:rPr>
          <w:rFonts w:ascii="Calibri" w:eastAsia="Times New Roman" w:hAnsi="Calibri" w:cs="Calibri"/>
          <w:lang w:eastAsia="en-US"/>
        </w:rPr>
        <w:br/>
        <w:t>Still, you could</w:t>
      </w:r>
      <w:r>
        <w:rPr>
          <w:rFonts w:ascii="Calibri" w:eastAsia="Times New Roman" w:hAnsi="Calibri" w:cs="Calibri"/>
          <w:lang w:eastAsia="en-US"/>
        </w:rPr>
        <w:t xml:space="preserve"> refine the inventory script in order to return only the VMs in a certain resource group</w:t>
      </w:r>
      <w:r w:rsidR="00652541">
        <w:rPr>
          <w:rFonts w:ascii="Calibri" w:eastAsia="Times New Roman" w:hAnsi="Calibri" w:cs="Calibri"/>
          <w:lang w:eastAsia="en-US"/>
        </w:rPr>
        <w:t>, in case your service principal had a broader scope</w:t>
      </w:r>
      <w:r>
        <w:rPr>
          <w:rFonts w:ascii="Calibri" w:eastAsia="Times New Roman" w:hAnsi="Calibri" w:cs="Calibri"/>
          <w:lang w:eastAsia="en-US"/>
        </w:rPr>
        <w:t xml:space="preserve">.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2962406B" w14:textId="1B4B1951" w:rsidR="00652541" w:rsidRPr="00045C1A" w:rsidRDefault="00652541" w:rsidP="00652541">
      <w:pPr>
        <w:shd w:val="clear" w:color="auto" w:fill="FFFFFF"/>
        <w:tabs>
          <w:tab w:val="num" w:pos="900"/>
        </w:tabs>
        <w:spacing w:before="0" w:after="240" w:line="339" w:lineRule="atLeast"/>
        <w:jc w:val="both"/>
        <w:rPr>
          <w:rFonts w:ascii="Calibri" w:eastAsia="Times New Roman" w:hAnsi="Calibri" w:cs="Calibri"/>
          <w:i/>
          <w:lang w:eastAsia="en-US"/>
        </w:rPr>
      </w:pPr>
      <w:r w:rsidRPr="00045C1A">
        <w:rPr>
          <w:rFonts w:eastAsia="Times New Roman"/>
          <w:b/>
          <w:i/>
          <w:lang w:eastAsia="en-US"/>
        </w:rPr>
        <w:t>Note</w:t>
      </w:r>
      <w:r w:rsidRPr="00045C1A">
        <w:rPr>
          <w:rFonts w:eastAsia="Times New Roman"/>
          <w:i/>
          <w:lang w:eastAsia="en-US"/>
        </w:rPr>
        <w:t>: edit the file</w:t>
      </w:r>
      <w:r w:rsidR="00045C1A" w:rsidRPr="00045C1A">
        <w:rPr>
          <w:rFonts w:eastAsia="Times New Roman"/>
          <w:i/>
          <w:lang w:eastAsia="en-US"/>
        </w:rPr>
        <w:t xml:space="preserve"> </w:t>
      </w:r>
      <w:r w:rsidR="00045C1A" w:rsidRPr="00045C1A">
        <w:rPr>
          <w:rFonts w:ascii="Courier New" w:eastAsia="Times New Roman" w:hAnsi="Courier New" w:cs="Courier New"/>
          <w:b/>
          <w:i/>
          <w:sz w:val="20"/>
          <w:lang w:eastAsia="en-US"/>
        </w:rPr>
        <w:t>~/ansible/contrib/inventory/azure_rm.ini</w:t>
      </w:r>
      <w:r w:rsidRPr="00045C1A">
        <w:rPr>
          <w:rFonts w:eastAsia="Times New Roman"/>
          <w:i/>
          <w:lang w:eastAsia="en-US"/>
        </w:rPr>
        <w:t xml:space="preserve"> with a text editor such as vi.</w:t>
      </w:r>
      <w:r w:rsidR="00045C1A">
        <w:rPr>
          <w:rFonts w:eastAsia="Times New Roman"/>
          <w:i/>
          <w:lang w:eastAsia="en-US"/>
        </w:rPr>
        <w:t xml:space="preserve"> Note that you can filter not only per resource group, but per location, and more importantly, per tag.</w:t>
      </w: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5500461C" w:rsidR="00A92114" w:rsidRPr="00A92114" w:rsidRDefault="00045C1A"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ansible -i ~</w:t>
      </w:r>
      <w:r w:rsidRPr="00045C1A">
        <w:rPr>
          <w:rFonts w:ascii="Courier New" w:eastAsia="Times New Roman" w:hAnsi="Courier New" w:cs="Courier New"/>
          <w:b/>
          <w:bCs/>
          <w:color w:val="000000"/>
          <w:sz w:val="20"/>
          <w:szCs w:val="20"/>
          <w:lang w:eastAsia="en-US"/>
        </w:rPr>
        <w:t>/ansible/contrib/inventory/azure_rm.py</w:t>
      </w:r>
      <w:r w:rsidR="00A92114" w:rsidRPr="00A92114">
        <w:rPr>
          <w:rFonts w:ascii="Courier New" w:eastAsia="Times New Roman" w:hAnsi="Courier New" w:cs="Courier New"/>
          <w:b/>
          <w:bCs/>
          <w:color w:val="000000"/>
          <w:sz w:val="20"/>
          <w:szCs w:val="20"/>
          <w:lang w:eastAsia="en-US"/>
        </w:rPr>
        <w:t xml:space="preserve"> all -m shell -a "/bin/uname -a"</w:t>
      </w:r>
    </w:p>
    <w:p w14:paraId="78D1772B" w14:textId="39D64B58" w:rsidR="00A20DF6" w:rsidRDefault="00045C1A" w:rsidP="00A20DF6">
      <w:pPr>
        <w:shd w:val="clear" w:color="auto" w:fill="FFFFFF"/>
        <w:spacing w:before="0" w:after="240" w:line="339" w:lineRule="atLeast"/>
        <w:jc w:val="both"/>
        <w:rPr>
          <w:rFonts w:eastAsia="Times New Roman"/>
          <w: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the command "uname -a" returns some information about the machine where it is executed, such as the Kernel version, the date and time and the CPU architecture</w:t>
      </w:r>
    </w:p>
    <w:p w14:paraId="6D154B34" w14:textId="1B95D94B" w:rsidR="00045C1A" w:rsidRDefault="00045C1A" w:rsidP="00A20DF6">
      <w:pPr>
        <w:shd w:val="clear" w:color="auto" w:fill="FFFFFF"/>
        <w:spacing w:before="0" w:after="240" w:line="339" w:lineRule="atLeast"/>
        <w:jc w:val="both"/>
        <w:rPr>
          <w:rFonts w:ascii="Calibri" w:eastAsia="Times New Roman" w:hAnsi="Calibri" w:cs="Calibri"/>
          <w:lang w:val="en" w:eastAsia="en-US"/>
        </w:rPr>
      </w:pPr>
    </w:p>
    <w:p w14:paraId="4195B00F" w14:textId="77777777" w:rsidR="00643BC3" w:rsidRDefault="00643BC3" w:rsidP="00643BC3">
      <w:pPr>
        <w:spacing w:before="0" w:line="240" w:lineRule="auto"/>
        <w:textAlignment w:val="center"/>
      </w:pPr>
    </w:p>
    <w:p w14:paraId="269017D4"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EED47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53CBEB29" w14:textId="00984A3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Dynamic Inventory is an Ansible feature that allows for a certain operation to be executed on a list of VMs which is not defined statically, but is evaluated at execution time. For example, on all VMs in Azure in a certain resource group or a certain location.</w:t>
      </w:r>
    </w:p>
    <w:p w14:paraId="5109669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EBDD9A7" w14:textId="42E75442" w:rsidR="00643BC3" w:rsidRPr="00643BC3" w:rsidRDefault="00643BC3" w:rsidP="00A20DF6">
      <w:pPr>
        <w:shd w:val="clear" w:color="auto" w:fill="FFFFFF"/>
        <w:spacing w:before="0" w:after="240" w:line="339" w:lineRule="atLeast"/>
        <w:jc w:val="both"/>
        <w:rPr>
          <w:rFonts w:ascii="Calibri" w:eastAsia="Times New Roman" w:hAnsi="Calibri" w:cs="Calibri"/>
          <w:lang w:eastAsia="en-US"/>
        </w:rPr>
      </w:pPr>
    </w:p>
    <w:p w14:paraId="3F983275" w14:textId="77777777" w:rsidR="00643BC3" w:rsidRPr="005323C0" w:rsidRDefault="00643BC3"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6" w:name="_Toc484560604"/>
      <w:r>
        <w:lastRenderedPageBreak/>
        <w:t>Lab 5: Creating a VM using an Ansible Playbook</w:t>
      </w:r>
      <w:bookmarkEnd w:id="6"/>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6A8163C9" w14:textId="6DD505A2" w:rsidR="00045C1A" w:rsidRPr="00045C1A" w:rsidRDefault="00045C1A" w:rsidP="00045C1A">
      <w:pPr>
        <w:shd w:val="clear" w:color="auto" w:fill="FFFFFF"/>
        <w:spacing w:before="0" w:after="240" w:line="339" w:lineRule="atLeast"/>
        <w:jc w:val="both"/>
        <w:rPr>
          <w:rFonts w:ascii="Calibri" w:eastAsia="Times New Roman" w:hAnsi="Calibri" w:cs="Calibr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 xml:space="preserve">edit the file </w:t>
      </w:r>
      <w:r w:rsidRPr="00A20DF6">
        <w:rPr>
          <w:rFonts w:ascii="Courier New" w:eastAsia="Times New Roman" w:hAnsi="Courier New" w:cs="Courier New"/>
          <w:b/>
          <w:color w:val="333333"/>
          <w:sz w:val="20"/>
          <w:szCs w:val="20"/>
          <w:lang w:val="en" w:eastAsia="en-US"/>
        </w:rPr>
        <w:t>~/</w:t>
      </w:r>
      <w:r>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eastAsia="Times New Roman"/>
          <w:i/>
          <w:lang w:eastAsia="en-US"/>
        </w:rPr>
        <w:t xml:space="preserve"> with a text editor such as vi from the command line</w:t>
      </w:r>
      <w:r w:rsidR="0093135B">
        <w:rPr>
          <w:rFonts w:eastAsia="Times New Roman"/>
          <w:i/>
          <w:lang w:eastAsia="en-US"/>
        </w:rPr>
        <w:t xml:space="preserve">. You can find the SSH string towards the end. </w:t>
      </w:r>
      <w:r w:rsidR="00710D02">
        <w:rPr>
          <w:rFonts w:eastAsia="Times New Roman"/>
          <w:i/>
          <w:lang w:eastAsia="en-US"/>
        </w:rPr>
        <w:t>It is important that the username matches the user name in your ansibleMaster VM ("lab-user", if you followed the lab guide correctly)</w:t>
      </w:r>
    </w:p>
    <w:p w14:paraId="650F4797" w14:textId="765C9906" w:rsidR="00A20DF6"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use the following commands to </w:t>
      </w:r>
      <w:r w:rsidR="0093135B">
        <w:rPr>
          <w:rFonts w:ascii="Calibri" w:eastAsia="Times New Roman" w:hAnsi="Calibri" w:cs="Calibri"/>
          <w:lang w:eastAsia="en-US"/>
        </w:rPr>
        <w:t xml:space="preserve">double check the vnet and subnet that were used to create the master VM. </w:t>
      </w:r>
      <w:r>
        <w:rPr>
          <w:rFonts w:ascii="Calibri" w:eastAsia="Times New Roman" w:hAnsi="Calibri" w:cs="Calibri"/>
          <w:lang w:eastAsia="en-US"/>
        </w:rPr>
        <w:t>that information (note that the outputs have been truncated so that they fit to the width of this document)</w:t>
      </w:r>
      <w:r w:rsidR="003A3084">
        <w:rPr>
          <w:rFonts w:ascii="Calibri" w:eastAsia="Times New Roman" w:hAnsi="Calibri" w:cs="Calibri"/>
          <w:lang w:eastAsia="en-US"/>
        </w:rPr>
        <w:t xml:space="preserve">. </w:t>
      </w:r>
    </w:p>
    <w:p w14:paraId="71B4B424" w14:textId="54E44DA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list -o table</w:t>
      </w:r>
    </w:p>
    <w:p w14:paraId="3C6FB26E"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Location    Name         ProvisioningState    ResourceGroup    ResourceGuid</w:t>
      </w:r>
    </w:p>
    <w:p w14:paraId="241CE86D" w14:textId="5AEF12D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  -------------</w:t>
      </w:r>
    </w:p>
    <w:p w14:paraId="6AF38C43" w14:textId="119EB7EF"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93135B">
        <w:rPr>
          <w:rFonts w:ascii="Courier New" w:eastAsia="Times New Roman" w:hAnsi="Courier New" w:cs="Courier New"/>
          <w:bCs/>
          <w:color w:val="000000"/>
          <w:sz w:val="18"/>
          <w:szCs w:val="20"/>
          <w:lang w:eastAsia="en-US"/>
        </w:rPr>
        <w:t xml:space="preserve">westeurope  </w:t>
      </w:r>
      <w:r w:rsidR="00E13B43">
        <w:rPr>
          <w:rFonts w:ascii="Courier New" w:eastAsia="Times New Roman" w:hAnsi="Courier New" w:cs="Courier New"/>
          <w:b/>
          <w:bCs/>
          <w:color w:val="FF0000"/>
          <w:sz w:val="18"/>
          <w:szCs w:val="20"/>
          <w:lang w:eastAsia="en-US"/>
        </w:rPr>
        <w:t>ansibleV</w:t>
      </w:r>
      <w:r w:rsidR="00E13B43" w:rsidRPr="00DC18B1">
        <w:rPr>
          <w:rFonts w:ascii="Courier New" w:eastAsia="Times New Roman" w:hAnsi="Courier New" w:cs="Courier New"/>
          <w:b/>
          <w:bCs/>
          <w:color w:val="FF0000"/>
          <w:sz w:val="18"/>
          <w:szCs w:val="20"/>
          <w:lang w:eastAsia="en-US"/>
        </w:rPr>
        <w:t>net</w:t>
      </w:r>
      <w:r w:rsidRPr="0093135B">
        <w:rPr>
          <w:rFonts w:ascii="Courier New" w:eastAsia="Times New Roman" w:hAnsi="Courier New" w:cs="Courier New"/>
          <w:bCs/>
          <w:color w:val="000000"/>
          <w:sz w:val="18"/>
          <w:szCs w:val="20"/>
          <w:lang w:eastAsia="en-US"/>
        </w:rPr>
        <w:t xml:space="preserve">  Succeeded            ansiblelab       ...</w:t>
      </w:r>
    </w:p>
    <w:p w14:paraId="08FF5CC3" w14:textId="35467300"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5578C5AD" w14:textId="598633E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subnet list --vnet-name ansibleVnet -o table</w:t>
      </w:r>
    </w:p>
    <w:p w14:paraId="154452F8"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AddressPrefix    Name           ProvisioningState    ResourceGroup</w:t>
      </w:r>
    </w:p>
    <w:p w14:paraId="792FB4C1"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w:t>
      </w:r>
    </w:p>
    <w:p w14:paraId="3B332C18" w14:textId="6371B679"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xml:space="preserve">192.168.1.0/24   </w:t>
      </w:r>
      <w:r w:rsidR="00E13B43">
        <w:rPr>
          <w:rFonts w:ascii="Courier New" w:eastAsia="Times New Roman" w:hAnsi="Courier New" w:cs="Courier New"/>
          <w:b/>
          <w:bCs/>
          <w:color w:val="00B0F0"/>
          <w:sz w:val="18"/>
          <w:szCs w:val="20"/>
          <w:lang w:eastAsia="en-US"/>
        </w:rPr>
        <w:t>ansibleSubnet</w:t>
      </w:r>
      <w:r w:rsidRPr="0093135B">
        <w:rPr>
          <w:rFonts w:ascii="Courier New" w:eastAsia="Times New Roman" w:hAnsi="Courier New" w:cs="Courier New"/>
          <w:bCs/>
          <w:color w:val="000000"/>
          <w:sz w:val="18"/>
          <w:szCs w:val="20"/>
          <w:lang w:eastAsia="en-US"/>
        </w:rPr>
        <w:t xml:space="preserve">  Succeeded            ansiblelab</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21109ED2"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w:t>
      </w:r>
      <w:r w:rsidR="00DC18B1">
        <w:rPr>
          <w:rFonts w:ascii="Calibri" w:eastAsia="Times New Roman" w:hAnsi="Calibri" w:cs="Calibri"/>
          <w:lang w:eastAsia="en-US"/>
        </w:rPr>
        <w:lastRenderedPageBreak/>
        <w:t xml:space="preserve">use </w:t>
      </w:r>
      <w:r w:rsidR="00DC18B1" w:rsidRPr="00E13B43">
        <w:rPr>
          <w:rFonts w:ascii="Calibri" w:eastAsia="Times New Roman" w:hAnsi="Calibri" w:cs="Calibri"/>
          <w:b/>
          <w:color w:val="00B050"/>
          <w:lang w:eastAsia="en-US"/>
        </w:rPr>
        <w:t>only lower case letters and numbers</w:t>
      </w:r>
      <w:r w:rsidR="00DC18B1" w:rsidRPr="00E13B43">
        <w:rPr>
          <w:rFonts w:ascii="Calibri" w:eastAsia="Times New Roman" w:hAnsi="Calibri" w:cs="Calibri"/>
          <w:color w:val="00B050"/>
          <w:lang w:eastAsia="en-US"/>
        </w:rPr>
        <w:t xml:space="preserve"> </w:t>
      </w:r>
      <w:r w:rsidR="00DC18B1">
        <w:rPr>
          <w:rFonts w:ascii="Calibri" w:eastAsia="Times New Roman" w:hAnsi="Calibri" w:cs="Calibri"/>
          <w:lang w:eastAsia="en-US"/>
        </w:rPr>
        <w:t xml:space="preserve">(no hyphens, underscore signs or upper case letters), and a unique name, for example, </w:t>
      </w:r>
      <w:r w:rsidR="00E13B43">
        <w:rPr>
          <w:rFonts w:ascii="Calibri" w:eastAsia="Times New Roman" w:hAnsi="Calibri" w:cs="Calibri"/>
          <w:lang w:eastAsia="en-US"/>
        </w:rPr>
        <w:t>using</w:t>
      </w:r>
      <w:r w:rsidR="00DC18B1">
        <w:rPr>
          <w:rFonts w:ascii="Calibri" w:eastAsia="Times New Roman" w:hAnsi="Calibri" w:cs="Calibri"/>
          <w:lang w:eastAsia="en-US"/>
        </w:rPr>
        <w:t xml:space="preserve"> your birthday</w:t>
      </w:r>
      <w:r w:rsidR="00E13B43">
        <w:rPr>
          <w:rFonts w:ascii="Calibri" w:eastAsia="Times New Roman" w:hAnsi="Calibri" w:cs="Calibri"/>
          <w:lang w:eastAsia="en-US"/>
        </w:rPr>
        <w:t xml:space="preserve"> as suffix</w:t>
      </w:r>
      <w:r w:rsidR="00DC18B1">
        <w:rPr>
          <w:rFonts w:ascii="Calibri" w:eastAsia="Times New Roman" w:hAnsi="Calibri" w:cs="Calibri"/>
          <w:lang w:eastAsia="en-US"/>
        </w:rPr>
        <w:t>).</w:t>
      </w:r>
    </w:p>
    <w:p w14:paraId="5E49B6EF" w14:textId="2275334B" w:rsid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Pr="00E13B43">
        <w:rPr>
          <w:rFonts w:ascii="Courier New" w:eastAsia="Times New Roman" w:hAnsi="Courier New" w:cs="Courier New"/>
          <w:b/>
          <w:bCs/>
          <w:color w:val="00B050"/>
          <w:sz w:val="18"/>
          <w:szCs w:val="20"/>
          <w:lang w:eastAsia="en-US"/>
        </w:rPr>
        <w:t>web</w:t>
      </w:r>
      <w:r w:rsidR="00E13B43" w:rsidRPr="00E13B43">
        <w:rPr>
          <w:rFonts w:ascii="Courier New" w:eastAsia="Times New Roman" w:hAnsi="Courier New" w:cs="Courier New"/>
          <w:b/>
          <w:bCs/>
          <w:color w:val="00B050"/>
          <w:sz w:val="18"/>
          <w:szCs w:val="20"/>
          <w:lang w:eastAsia="en-US"/>
        </w:rPr>
        <w:t>1</w:t>
      </w:r>
      <w:r w:rsidR="00E13B43">
        <w:rPr>
          <w:rFonts w:ascii="Courier New" w:eastAsia="Times New Roman" w:hAnsi="Courier New" w:cs="Courier New"/>
          <w:b/>
          <w:bCs/>
          <w:color w:val="00B050"/>
          <w:sz w:val="18"/>
          <w:szCs w:val="20"/>
          <w:lang w:eastAsia="en-US"/>
        </w:rPr>
        <w:t>9761013</w:t>
      </w:r>
      <w:r w:rsidRPr="00EF3D51">
        <w:rPr>
          <w:rFonts w:ascii="Courier New" w:eastAsia="Times New Roman" w:hAnsi="Courier New" w:cs="Courier New"/>
          <w:b/>
          <w:bCs/>
          <w:color w:val="000000"/>
          <w:sz w:val="18"/>
          <w:szCs w:val="20"/>
          <w:lang w:eastAsia="en-US"/>
        </w:rPr>
        <w:t xml:space="preserve"> resgrp=ansiblelab vnet=</w:t>
      </w:r>
      <w:r w:rsidR="00E13B43">
        <w:rPr>
          <w:rFonts w:ascii="Courier New" w:eastAsia="Times New Roman" w:hAnsi="Courier New" w:cs="Courier New"/>
          <w:b/>
          <w:bCs/>
          <w:color w:val="FF0000"/>
          <w:sz w:val="18"/>
          <w:szCs w:val="20"/>
          <w:lang w:eastAsia="en-US"/>
        </w:rPr>
        <w:t>ansibleV</w:t>
      </w:r>
      <w:r w:rsidRPr="00DC18B1">
        <w:rPr>
          <w:rFonts w:ascii="Courier New" w:eastAsia="Times New Roman" w:hAnsi="Courier New" w:cs="Courier New"/>
          <w:b/>
          <w:bCs/>
          <w:color w:val="FF0000"/>
          <w:sz w:val="18"/>
          <w:szCs w:val="20"/>
          <w:lang w:eastAsia="en-US"/>
        </w:rPr>
        <w:t>net</w:t>
      </w:r>
      <w:r w:rsidRPr="00EF3D51">
        <w:rPr>
          <w:rFonts w:ascii="Courier New" w:eastAsia="Times New Roman" w:hAnsi="Courier New" w:cs="Courier New"/>
          <w:b/>
          <w:bCs/>
          <w:color w:val="000000"/>
          <w:sz w:val="18"/>
          <w:szCs w:val="20"/>
          <w:lang w:eastAsia="en-US"/>
        </w:rPr>
        <w:t xml:space="preserve"> subnet=</w:t>
      </w:r>
      <w:r w:rsidR="00E13B43">
        <w:rPr>
          <w:rFonts w:ascii="Courier New" w:eastAsia="Times New Roman" w:hAnsi="Courier New" w:cs="Courier New"/>
          <w:b/>
          <w:bCs/>
          <w:color w:val="00B0F0"/>
          <w:sz w:val="18"/>
          <w:szCs w:val="20"/>
          <w:lang w:eastAsia="en-US"/>
        </w:rPr>
        <w:t>ansibleSubnet</w:t>
      </w:r>
      <w:r w:rsidRPr="00EF3D51">
        <w:rPr>
          <w:rFonts w:ascii="Courier New" w:eastAsia="Times New Roman" w:hAnsi="Courier New" w:cs="Courier New"/>
          <w:b/>
          <w:bCs/>
          <w:color w:val="000000"/>
          <w:sz w:val="18"/>
          <w:szCs w:val="20"/>
          <w:lang w:eastAsia="en-US"/>
        </w:rPr>
        <w:t>"</w:t>
      </w:r>
    </w:p>
    <w:p w14:paraId="090CF97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[WARNING]: provided hosts list is empty, only localhost is available                                                                                                           </w:t>
      </w:r>
    </w:p>
    <w:p w14:paraId="6D4121D0" w14:textId="4D79753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BB0D57" w14:textId="455CB340"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PLAY [CREATE VM PLAYBOOK] *****************************************************</w:t>
      </w:r>
      <w:r w:rsidR="006B56AF">
        <w:rPr>
          <w:rFonts w:ascii="Courier New" w:eastAsia="Times New Roman" w:hAnsi="Courier New" w:cs="Courier New"/>
          <w:bCs/>
          <w:color w:val="000000"/>
          <w:sz w:val="18"/>
          <w:szCs w:val="20"/>
          <w:lang w:eastAsia="en-US"/>
        </w:rPr>
        <w:t>****</w:t>
      </w:r>
    </w:p>
    <w:p w14:paraId="00FBA84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173BEBA" w14:textId="282AB98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[debug] ***********************************************************************************</w:t>
      </w:r>
    </w:p>
    <w:p w14:paraId="6068C6F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ok: [localhost] =&gt; {                                                                                                                                                            </w:t>
      </w:r>
    </w:p>
    <w:p w14:paraId="2EA64F3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"changed": false,                                                                                                                                                           </w:t>
      </w:r>
    </w:p>
    <w:p w14:paraId="3D39EE7C" w14:textId="0EE2AB8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"msg": "Public DNS name </w:t>
      </w:r>
      <w:r w:rsidR="0024699F">
        <w:rPr>
          <w:rFonts w:ascii="Courier New" w:eastAsia="Times New Roman" w:hAnsi="Courier New" w:cs="Courier New"/>
          <w:bCs/>
          <w:color w:val="000000"/>
          <w:sz w:val="18"/>
          <w:szCs w:val="20"/>
          <w:lang w:eastAsia="en-US"/>
        </w:rPr>
        <w:t>your-vm-name</w:t>
      </w:r>
      <w:r w:rsidRPr="00E13B43">
        <w:rPr>
          <w:rFonts w:ascii="Courier New" w:eastAsia="Times New Roman" w:hAnsi="Courier New" w:cs="Courier New"/>
          <w:bCs/>
          <w:color w:val="000000"/>
          <w:sz w:val="18"/>
          <w:szCs w:val="20"/>
          <w:lang w:eastAsia="en-US"/>
        </w:rPr>
        <w:t xml:space="preserve">.westeurope.cloudapp.azure.com resolved to IP NXDOMAIN. "                                                                              </w:t>
      </w:r>
    </w:p>
    <w:p w14:paraId="727EEE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A8CB9B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3BD624B" w14:textId="3EB5CEFF"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[Check if DNS is taken] ***********************************************************************************</w:t>
      </w:r>
    </w:p>
    <w:p w14:paraId="2370B5A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skipping: [localhost]                                                                                                                                                           </w:t>
      </w:r>
    </w:p>
    <w:p w14:paraId="35F5C2C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303E107B" w14:textId="038B7386"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storage account] ***********************************************************************************</w:t>
      </w:r>
    </w:p>
    <w:p w14:paraId="580AFD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38A80D2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220DFFAB" w14:textId="2A004173"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security group that allows SSH and HTTP] ***********************************************************************************</w:t>
      </w:r>
    </w:p>
    <w:p w14:paraId="0E15FCD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7C90B284"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61D74ED" w14:textId="727366A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public IP address] ***********************************************************************************</w:t>
      </w:r>
    </w:p>
    <w:p w14:paraId="431B956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1440043D"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EF4DE1" w14:textId="520AB192"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NIC] ***********************************************************************************</w:t>
      </w:r>
    </w:p>
    <w:p w14:paraId="558BBA0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6C6BAF9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53D9732" w14:textId="08C29554" w:rsid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VM] ***********************************************************************************</w:t>
      </w:r>
    </w:p>
    <w:p w14:paraId="06CF2DA0"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changed: [localhost]</w:t>
      </w:r>
    </w:p>
    <w:p w14:paraId="5516003B"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p>
    <w:p w14:paraId="2A8FAABA" w14:textId="2413B441" w:rsid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PLAY RECAP ***********************************************************************************</w:t>
      </w:r>
    </w:p>
    <w:p w14:paraId="2BE761DA" w14:textId="37F0C3AE" w:rsidR="006B56AF" w:rsidRPr="0032035B"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6B56AF">
        <w:rPr>
          <w:rFonts w:ascii="Courier New" w:eastAsia="Times New Roman" w:hAnsi="Courier New" w:cs="Courier New"/>
          <w:bCs/>
          <w:color w:val="000000"/>
          <w:sz w:val="18"/>
          <w:szCs w:val="20"/>
          <w:lang w:eastAsia="en-US"/>
        </w:rPr>
        <w:t xml:space="preserve">localhost                  : </w:t>
      </w:r>
      <w:r w:rsidRPr="0032035B">
        <w:rPr>
          <w:rFonts w:ascii="Courier New" w:eastAsia="Times New Roman" w:hAnsi="Courier New" w:cs="Courier New"/>
          <w:b/>
          <w:bCs/>
          <w:color w:val="000000"/>
          <w:sz w:val="18"/>
          <w:szCs w:val="20"/>
          <w:lang w:eastAsia="en-US"/>
        </w:rPr>
        <w:t>ok=6    changed=5    unreachable=0    failed=0</w:t>
      </w:r>
    </w:p>
    <w:p w14:paraId="2DD13635" w14:textId="4147D9E1" w:rsidR="00E13B43" w:rsidRDefault="00E13B43" w:rsidP="00E13B43">
      <w:pPr>
        <w:shd w:val="clear" w:color="auto" w:fill="FFFFFF"/>
        <w:spacing w:before="0" w:line="339" w:lineRule="atLeast"/>
        <w:jc w:val="both"/>
        <w:rPr>
          <w:rFonts w:eastAsia="Times New Roman"/>
          <w:i/>
          <w:lang w:eastAsia="en-US"/>
        </w:rPr>
      </w:pPr>
      <w:r w:rsidRPr="00E13B43">
        <w:rPr>
          <w:rFonts w:eastAsia="Times New Roman"/>
          <w:b/>
          <w:i/>
          <w:lang w:eastAsia="en-US"/>
        </w:rPr>
        <w:t>Note</w:t>
      </w:r>
      <w:r w:rsidRPr="00E13B43">
        <w:rPr>
          <w:rFonts w:eastAsia="Times New Roman"/>
          <w:i/>
          <w:lang w:eastAsia="en-US"/>
        </w:rPr>
        <w:t>: some errors you might get at this step, if you enter a "wrong" VM name</w:t>
      </w:r>
      <w:r w:rsidR="0032035B">
        <w:rPr>
          <w:rFonts w:eastAsia="Times New Roman"/>
          <w:i/>
          <w:lang w:eastAsia="en-US"/>
        </w:rPr>
        <w:t xml:space="preserve"> (see the appendix for more details)</w:t>
      </w:r>
      <w:r w:rsidRPr="00E13B43">
        <w:rPr>
          <w:rFonts w:eastAsia="Times New Roman"/>
          <w:i/>
          <w:lang w:eastAsia="en-US"/>
        </w:rPr>
        <w:t>:</w:t>
      </w:r>
    </w:p>
    <w:p w14:paraId="34A7EC8C" w14:textId="246D6150" w:rsid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 xml:space="preserve">fatal: [localhost]: FAILED! =&gt; {"changed": false, "failed": true, "msg": "The storage account named </w:t>
      </w:r>
      <w:r w:rsidR="007E4BCD">
        <w:rPr>
          <w:rFonts w:ascii="Courier New" w:eastAsia="Times New Roman" w:hAnsi="Courier New" w:cs="Courier New"/>
          <w:i/>
          <w:sz w:val="16"/>
          <w:lang w:eastAsia="en-US"/>
        </w:rPr>
        <w:t>your-vm-name</w:t>
      </w:r>
      <w:r w:rsidRPr="00E13B43">
        <w:rPr>
          <w:rFonts w:ascii="Courier New" w:eastAsia="Times New Roman" w:hAnsi="Courier New" w:cs="Courier New"/>
          <w:i/>
          <w:sz w:val="16"/>
          <w:lang w:eastAsia="en-US"/>
        </w:rPr>
        <w:t xml:space="preserve"> is already taken. - Reason.already_exists"}</w:t>
      </w:r>
      <w:r w:rsidRPr="00E13B43">
        <w:rPr>
          <w:rFonts w:ascii="Courier New" w:eastAsia="Times New Roman" w:hAnsi="Courier New" w:cs="Courier New"/>
          <w:i/>
          <w:sz w:val="16"/>
          <w:lang w:eastAsia="en-US"/>
        </w:rPr>
        <w:br/>
      </w:r>
      <w:r>
        <w:rPr>
          <w:rFonts w:eastAsia="Times New Roman"/>
          <w:i/>
          <w:lang w:eastAsia="en-US"/>
        </w:rPr>
        <w:t>Resolution: use another name for your VM, that one seems to be already taken</w:t>
      </w:r>
    </w:p>
    <w:p w14:paraId="435AB5F8" w14:textId="4291F31B" w:rsidR="00E13B43" w:rsidRP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"Error creating or updating 19761113web01 - Azure Error: InvalidDomainNameLabel\nMessage: The domain name label 19761113web01 is invalid. It must conform to the following regular expression: ^[a-z][a-z0-9-]{1,61}[a-z0-9]$."}</w:t>
      </w:r>
      <w:r>
        <w:rPr>
          <w:rFonts w:eastAsia="Times New Roman"/>
          <w:i/>
          <w:lang w:eastAsia="en-US"/>
        </w:rPr>
        <w:br/>
      </w:r>
      <w:r>
        <w:rPr>
          <w:rFonts w:eastAsia="Times New Roman"/>
          <w:i/>
          <w:lang w:eastAsia="en-US"/>
        </w:rPr>
        <w:lastRenderedPageBreak/>
        <w:t xml:space="preserve">Resolution: use another name for your VM following the naming syntax. In this case, the problem was that VM names should not start with a number, but with a lower case letter </w:t>
      </w:r>
    </w:p>
    <w:p w14:paraId="4466F4D6" w14:textId="77777777" w:rsidR="00E13B43" w:rsidRPr="00E13B43" w:rsidRDefault="00E13B43" w:rsidP="00E13B43">
      <w:pPr>
        <w:shd w:val="clear" w:color="auto" w:fill="FFFFFF"/>
        <w:spacing w:before="0" w:after="240" w:line="339" w:lineRule="atLeast"/>
        <w:jc w:val="both"/>
        <w:rPr>
          <w:rFonts w:ascii="Calibri" w:eastAsia="Times New Roman" w:hAnsi="Calibri" w:cs="Calibri"/>
          <w:lang w:eastAsia="en-US"/>
        </w:rPr>
      </w:pPr>
    </w:p>
    <w:p w14:paraId="3B9A0141" w14:textId="6D701351" w:rsidR="00240D1D" w:rsidRPr="00240D1D" w:rsidRDefault="00DC18B1" w:rsidP="0032035B">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p>
    <w:p w14:paraId="080550C3" w14:textId="4C55CBC7" w:rsidR="0032035B" w:rsidRDefault="0032035B"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run the dynamic inventory, to verify that the new VM is now detected by </w:t>
      </w:r>
      <w:r w:rsidR="000F3783">
        <w:rPr>
          <w:rFonts w:ascii="Calibri" w:eastAsia="Times New Roman" w:hAnsi="Calibri" w:cs="Calibri"/>
          <w:lang w:eastAsia="en-US"/>
        </w:rPr>
        <w:t>Ansible</w:t>
      </w:r>
    </w:p>
    <w:p w14:paraId="19DF76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0F3783">
        <w:rPr>
          <w:rFonts w:ascii="Courier New" w:eastAsia="Times New Roman" w:hAnsi="Courier New" w:cs="Courier New"/>
          <w:b/>
          <w:bCs/>
          <w:color w:val="000000"/>
          <w:sz w:val="18"/>
          <w:szCs w:val="20"/>
          <w:lang w:eastAsia="en-US"/>
        </w:rPr>
        <w:t>python ./ansible/contrib/inventory/azure_rm.py --list | jq</w:t>
      </w:r>
    </w:p>
    <w:p w14:paraId="2CE1310B"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5623448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"westeurope": [</w:t>
      </w:r>
    </w:p>
    <w:p w14:paraId="22086DC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3867F509" w14:textId="77ED0A1D"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0730254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D12C173" w14:textId="20EB6E85"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 [</w:t>
      </w:r>
    </w:p>
    <w:p w14:paraId="33943C82" w14:textId="096B3361"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58E21800"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4BF8A7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"_meta": {</w:t>
      </w:r>
    </w:p>
    <w:p w14:paraId="733103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"hostvars": {</w:t>
      </w:r>
    </w:p>
    <w:p w14:paraId="3A5E406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 {</w:t>
      </w:r>
    </w:p>
    <w:p w14:paraId="4CD9590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49384DEF"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653DDC20" w14:textId="51927C3E"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132AC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"ansible_host": "52.174.19.210",</w:t>
      </w:r>
    </w:p>
    <w:p w14:paraId="5FFFC5FD"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"name": "ansibleMaster",</w:t>
      </w:r>
    </w:p>
    <w:p w14:paraId="1E87991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309C4E7" w14:textId="149F1978"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 {</w:t>
      </w:r>
    </w:p>
    <w:p w14:paraId="38D3A3D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2A4050DC"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7FBB6A9D" w14:textId="59CA0F66"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5A7D9FB" w14:textId="631BFFDA"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 xml:space="preserve">   </w:t>
      </w:r>
      <w:r w:rsidRPr="0061315F">
        <w:rPr>
          <w:rFonts w:ascii="Courier New" w:eastAsia="Times New Roman" w:hAnsi="Courier New" w:cs="Courier New"/>
          <w:bCs/>
          <w:color w:val="000000"/>
          <w:sz w:val="18"/>
          <w:szCs w:val="20"/>
          <w:lang w:eastAsia="en-US"/>
        </w:rPr>
        <w:t xml:space="preserve">     "ansible_host": "52.174.198.220",</w:t>
      </w:r>
    </w:p>
    <w:p w14:paraId="23625517" w14:textId="52FB9C47"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"name": "</w:t>
      </w:r>
      <w:r w:rsidR="0024699F">
        <w:rPr>
          <w:rFonts w:ascii="Courier New" w:eastAsia="Times New Roman" w:hAnsi="Courier New" w:cs="Courier New"/>
          <w:bCs/>
          <w:color w:val="000000"/>
          <w:sz w:val="18"/>
          <w:szCs w:val="20"/>
          <w:lang w:eastAsia="en-US"/>
        </w:rPr>
        <w:t>your-vm-name</w:t>
      </w:r>
      <w:r w:rsidRPr="0061315F">
        <w:rPr>
          <w:rFonts w:ascii="Courier New" w:eastAsia="Times New Roman" w:hAnsi="Courier New" w:cs="Courier New"/>
          <w:bCs/>
          <w:color w:val="000000"/>
          <w:sz w:val="18"/>
          <w:szCs w:val="20"/>
          <w:lang w:eastAsia="en-US"/>
        </w:rPr>
        <w:t>",</w:t>
      </w:r>
    </w:p>
    <w:p w14:paraId="477A7185" w14:textId="3BB8CBC0" w:rsid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"fqdn": "</w:t>
      </w:r>
      <w:r w:rsidR="0024699F">
        <w:rPr>
          <w:rFonts w:ascii="Courier New" w:eastAsia="Times New Roman" w:hAnsi="Courier New" w:cs="Courier New"/>
          <w:bCs/>
          <w:color w:val="000000"/>
          <w:sz w:val="18"/>
          <w:szCs w:val="20"/>
          <w:lang w:eastAsia="en-US"/>
        </w:rPr>
        <w:t>your-vm-name</w:t>
      </w:r>
      <w:r w:rsidRPr="0061315F">
        <w:rPr>
          <w:rFonts w:ascii="Courier New" w:eastAsia="Times New Roman" w:hAnsi="Courier New" w:cs="Courier New"/>
          <w:bCs/>
          <w:color w:val="000000"/>
          <w:sz w:val="18"/>
          <w:szCs w:val="20"/>
          <w:lang w:eastAsia="en-US"/>
        </w:rPr>
        <w:t>.westeurope.cloudapp.azure.com",</w:t>
      </w:r>
    </w:p>
    <w:p w14:paraId="33B302F9" w14:textId="212C9C71" w:rsidR="000F3783" w:rsidRPr="000F3783" w:rsidRDefault="000F3783"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bookmarkStart w:id="7" w:name="_GoBack"/>
      <w:bookmarkEnd w:id="7"/>
      <w:r w:rsidRPr="000F3783">
        <w:rPr>
          <w:rFonts w:ascii="Courier New" w:eastAsia="Times New Roman" w:hAnsi="Courier New" w:cs="Courier New"/>
          <w:bCs/>
          <w:color w:val="000000"/>
          <w:sz w:val="18"/>
          <w:szCs w:val="20"/>
          <w:lang w:eastAsia="en-US"/>
        </w:rPr>
        <w:t xml:space="preserve">      }</w:t>
      </w:r>
    </w:p>
    <w:p w14:paraId="7585CBB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28E533B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BFD3C8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"ansibleMasterNSG": [</w:t>
      </w:r>
    </w:p>
    <w:p w14:paraId="3D090E5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1F7727A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38C63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"azure": [</w:t>
      </w:r>
    </w:p>
    <w:p w14:paraId="5218638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0CAEF316" w14:textId="6CB32575"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2EB0399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9DD18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"ansiblelab": [</w:t>
      </w:r>
    </w:p>
    <w:p w14:paraId="767B53E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744E7911" w14:textId="31DBB859"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01876B3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2775E53" w14:textId="43285E44"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21326130" w14:textId="77777777" w:rsidR="000F3783" w:rsidRPr="000F3783" w:rsidRDefault="000F3783" w:rsidP="000F3783">
      <w:pPr>
        <w:shd w:val="clear" w:color="auto" w:fill="FFFFFF"/>
        <w:spacing w:before="0" w:after="240" w:line="339" w:lineRule="atLeast"/>
        <w:jc w:val="both"/>
        <w:rPr>
          <w:rFonts w:ascii="Calibri" w:eastAsia="Times New Roman" w:hAnsi="Calibri" w:cs="Calibri"/>
          <w:lang w:eastAsia="en-US"/>
        </w:rPr>
      </w:pPr>
    </w:p>
    <w:p w14:paraId="6ABD9F1D" w14:textId="34C516B8"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The authenticity of host '52.174.47.97 (52.174.47.97)' can't be established.</w:t>
      </w:r>
    </w:p>
    <w:p w14:paraId="26648976" w14:textId="5A59EAF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ECDSA key fingerprint is 48:89:dc:6d:49:77:2d:85:50:6b:73:90:70:c6:05:5c.</w:t>
      </w:r>
    </w:p>
    <w:p w14:paraId="79FA47DC" w14:textId="27847FA6"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FF0000"/>
          <w:sz w:val="18"/>
          <w:szCs w:val="20"/>
          <w:lang w:eastAsia="en-US"/>
        </w:rPr>
        <w:t>Are you sure you want to continue connecting (yes/no)?</w:t>
      </w:r>
      <w:r w:rsidR="00710D02">
        <w:rPr>
          <w:rFonts w:ascii="Courier New" w:eastAsia="Times New Roman" w:hAnsi="Courier New" w:cs="Courier New"/>
          <w:bCs/>
          <w:color w:val="000000"/>
          <w:sz w:val="18"/>
          <w:szCs w:val="20"/>
          <w:lang w:eastAsia="en-US"/>
        </w:rPr>
        <w:t xml:space="preserve"> ansibleMaster</w:t>
      </w:r>
      <w:r w:rsidRPr="0032035B">
        <w:rPr>
          <w:rFonts w:ascii="Courier New" w:eastAsia="Times New Roman" w:hAnsi="Courier New" w:cs="Courier New"/>
          <w:bCs/>
          <w:color w:val="000000"/>
          <w:sz w:val="18"/>
          <w:szCs w:val="20"/>
          <w:lang w:eastAsia="en-US"/>
        </w:rPr>
        <w:t xml:space="preserve"> | SUCCESS =&gt; {</w:t>
      </w:r>
    </w:p>
    <w:p w14:paraId="11A3B484" w14:textId="105F28A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5050ED84" w14:textId="4B506A8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4BB4B852" w14:textId="5FCB102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6F0FF3AF" w14:textId="2B56CE2C"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yes</w:t>
      </w:r>
    </w:p>
    <w:p w14:paraId="52046EDE" w14:textId="584FC670"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0F1E22E1" w14:textId="37EA9E7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122CB841" w14:textId="1D746FC2"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8A55706" w14:textId="1493F97B"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6F8E5D9A" w:rsidR="00A9092C" w:rsidRPr="0032035B" w:rsidRDefault="00280162"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ansibleMaster</w:t>
      </w:r>
      <w:r w:rsidR="00A9092C" w:rsidRPr="0032035B">
        <w:rPr>
          <w:rFonts w:ascii="Courier New" w:eastAsia="Times New Roman" w:hAnsi="Courier New" w:cs="Courier New"/>
          <w:bCs/>
          <w:color w:val="000000"/>
          <w:sz w:val="18"/>
          <w:szCs w:val="20"/>
          <w:lang w:eastAsia="en-US"/>
        </w:rPr>
        <w:t xml:space="preserve"> | SUCCESS =&gt; {</w:t>
      </w:r>
    </w:p>
    <w:p w14:paraId="69E8E6C3" w14:textId="77E1DC0F"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26E9B61C" w14:textId="52F40723"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6EFC1FE5" w14:textId="733E29C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9607838" w14:textId="54FA2C16"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64F0E910" w14:textId="66551E3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0929FA29" w14:textId="47FE381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40A683F" w14:textId="363DF21E" w:rsidR="00A9092C" w:rsidRPr="00710D02" w:rsidRDefault="00A9092C" w:rsidP="00710D0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105C55C" w14:textId="6156E09A" w:rsidR="00A20DF6" w:rsidRPr="00710D02" w:rsidRDefault="00710D02" w:rsidP="00BD0C5F">
      <w:pPr>
        <w:shd w:val="clear" w:color="auto" w:fill="FFFFFF"/>
        <w:spacing w:before="0" w:after="240" w:line="339" w:lineRule="atLeast"/>
        <w:jc w:val="both"/>
        <w:rPr>
          <w:rFonts w:ascii="Calibri" w:eastAsia="Times New Roman" w:hAnsi="Calibri" w:cs="Calibri"/>
          <w:i/>
          <w:lang w:eastAsia="en-US"/>
        </w:rPr>
      </w:pPr>
      <w:r w:rsidRPr="00710D02">
        <w:rPr>
          <w:rFonts w:ascii="Calibri" w:eastAsia="Times New Roman" w:hAnsi="Calibri" w:cs="Calibri"/>
          <w:b/>
          <w:i/>
          <w:lang w:eastAsia="en-US"/>
        </w:rPr>
        <w:t>Note</w:t>
      </w:r>
      <w:r w:rsidRPr="00710D02">
        <w:rPr>
          <w:rFonts w:ascii="Calibri" w:eastAsia="Times New Roman" w:hAnsi="Calibri" w:cs="Calibri"/>
          <w:i/>
          <w:lang w:eastAsia="en-US"/>
        </w:rPr>
        <w:t>: the first time you connect to the new VM you need to manually accept the SSH fingerprint, further attempts will work without manual intervention</w:t>
      </w:r>
    </w:p>
    <w:p w14:paraId="4DC94832" w14:textId="77777777" w:rsidR="0059352D" w:rsidRDefault="0059352D" w:rsidP="0059352D">
      <w:pPr>
        <w:spacing w:before="0" w:line="240" w:lineRule="auto"/>
        <w:textAlignment w:val="center"/>
      </w:pPr>
    </w:p>
    <w:p w14:paraId="3DE37284"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59AD0F50"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1F18C819" w14:textId="354F6FED"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not only to interact with Linux VMs running on Azure, but with Azure itself. In this section we used an Ansible playbook (which is executed against the local host) to create a new Linux VM in Azure.</w:t>
      </w:r>
    </w:p>
    <w:p w14:paraId="4385B788" w14:textId="129E6CDA"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E49EF9F" w14:textId="266CCF03"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As with any Ansible deployment, getting password-less SSH authentication right is a critical step. For that purpose, the creation of the VM in Azure needs to make sure that the right users with the right SSH public keys are deployed. </w:t>
      </w:r>
    </w:p>
    <w:p w14:paraId="62C2AD7A"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4C126C7"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226F78A" w14:textId="77777777" w:rsidR="00A9092C" w:rsidRPr="0059352D" w:rsidRDefault="00A9092C" w:rsidP="00A9092C">
      <w:pPr>
        <w:shd w:val="clear" w:color="auto" w:fill="FFFFFF"/>
        <w:spacing w:before="0" w:after="240" w:line="339" w:lineRule="atLeast"/>
        <w:jc w:val="both"/>
        <w:rPr>
          <w:rFonts w:ascii="Calibri" w:eastAsia="Times New Roman" w:hAnsi="Calibri" w:cs="Calibri"/>
          <w:lang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8" w:name="_Toc484560605"/>
      <w:r>
        <w:lastRenderedPageBreak/>
        <w:t xml:space="preserve">Lab 6: </w:t>
      </w:r>
      <w:r w:rsidR="0015015E">
        <w:t>Running an Ansible playbook on the new VM</w:t>
      </w:r>
      <w:bookmarkEnd w:id="8"/>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0949B532"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w:t>
      </w:r>
      <w:r w:rsidR="00710D02">
        <w:rPr>
          <w:rFonts w:ascii="Calibri" w:eastAsia="Times New Roman" w:hAnsi="Calibri" w:cs="Calibri"/>
          <w:color w:val="333333"/>
          <w:lang w:val="en" w:eastAsia="en-US"/>
        </w:rPr>
        <w:t>, or Azure Linux Script Extensions</w:t>
      </w:r>
      <w:r>
        <w:rPr>
          <w:rFonts w:ascii="Calibri" w:eastAsia="Times New Roman" w:hAnsi="Calibri" w:cs="Calibri"/>
          <w:color w:val="333333"/>
          <w:lang w:val="en" w:eastAsia="en-US"/>
        </w:rPr>
        <w:t>. Please consider that we are using this as example, you could be running an Ansible playbook to do anything that Ansible supports, and that is a lot.</w:t>
      </w:r>
    </w:p>
    <w:p w14:paraId="4972FC42" w14:textId="6A6C5030"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r w:rsidR="007E4BCD">
        <w:rPr>
          <w:rFonts w:ascii="Calibri" w:eastAsia="Times New Roman" w:hAnsi="Calibri" w:cs="Calibri"/>
          <w:lang w:eastAsia="en-US"/>
        </w:rPr>
        <w:t xml:space="preserve"> First we will verify that there is no Web server running on the VM:</w:t>
      </w:r>
    </w:p>
    <w:p w14:paraId="58B6CCFE" w14:textId="7010032A" w:rsidR="00710D02"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c</w:t>
      </w:r>
      <w:r w:rsidRPr="009735E5">
        <w:rPr>
          <w:rFonts w:ascii="Courier New" w:eastAsia="Times New Roman" w:hAnsi="Courier New" w:cs="Courier New"/>
          <w:b/>
          <w:bCs/>
          <w:color w:val="000000"/>
          <w:sz w:val="18"/>
          <w:szCs w:val="20"/>
          <w:lang w:eastAsia="en-US"/>
        </w:rPr>
        <w:t xml:space="preserve">url </w:t>
      </w:r>
      <w:hyperlink r:id="rId20" w:history="1">
        <w:r w:rsidRPr="009735E5">
          <w:rPr>
            <w:rFonts w:ascii="Courier New" w:hAnsi="Courier New" w:cs="Courier New"/>
            <w:b/>
            <w:bCs/>
            <w:color w:val="000000"/>
            <w:sz w:val="18"/>
            <w:szCs w:val="20"/>
            <w:lang w:eastAsia="en-US"/>
          </w:rPr>
          <w:t>http://</w:t>
        </w:r>
        <w:r>
          <w:rPr>
            <w:rFonts w:ascii="Courier New" w:hAnsi="Courier New" w:cs="Courier New"/>
            <w:b/>
            <w:bCs/>
            <w:color w:val="000000"/>
            <w:sz w:val="18"/>
            <w:szCs w:val="20"/>
            <w:lang w:eastAsia="en-US"/>
          </w:rPr>
          <w:t>your-vm-name</w:t>
        </w:r>
        <w:r w:rsidRPr="009735E5">
          <w:rPr>
            <w:rFonts w:ascii="Courier New" w:hAnsi="Courier New" w:cs="Courier New"/>
            <w:b/>
            <w:bCs/>
            <w:color w:val="000000"/>
            <w:sz w:val="18"/>
            <w:szCs w:val="20"/>
            <w:lang w:eastAsia="en-US"/>
          </w:rPr>
          <w:t>.westeurope.cloudapp.azure.com</w:t>
        </w:r>
      </w:hyperlink>
    </w:p>
    <w:p w14:paraId="3156532D" w14:textId="6A951C17" w:rsidR="009735E5" w:rsidRPr="009735E5"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curl: (7) Failed connect to </w:t>
      </w:r>
      <w:r w:rsidR="007E4BCD">
        <w:rPr>
          <w:rFonts w:ascii="Courier New" w:eastAsia="Times New Roman" w:hAnsi="Courier New" w:cs="Courier New"/>
          <w:bCs/>
          <w:color w:val="000000"/>
          <w:sz w:val="18"/>
          <w:szCs w:val="20"/>
          <w:lang w:eastAsia="en-US"/>
        </w:rPr>
        <w:t>your-vm-name</w:t>
      </w:r>
      <w:r w:rsidRPr="009735E5">
        <w:rPr>
          <w:rFonts w:ascii="Courier New" w:eastAsia="Times New Roman" w:hAnsi="Courier New" w:cs="Courier New"/>
          <w:bCs/>
          <w:color w:val="000000"/>
          <w:sz w:val="18"/>
          <w:szCs w:val="20"/>
          <w:lang w:eastAsia="en-US"/>
        </w:rPr>
        <w:t>.westeurope.cloudapp.azure.com:80; Connection refused</w:t>
      </w:r>
    </w:p>
    <w:p w14:paraId="17BE3620" w14:textId="03F911AD" w:rsidR="009735E5" w:rsidRPr="00710D02" w:rsidRDefault="007E4BCD" w:rsidP="007E4BCD">
      <w:pPr>
        <w:shd w:val="clear" w:color="auto" w:fill="FFFFFF"/>
        <w:spacing w:before="0" w:after="240" w:line="339" w:lineRule="atLeast"/>
        <w:ind w:left="990"/>
        <w:jc w:val="both"/>
        <w:rPr>
          <w:rFonts w:ascii="Calibri" w:eastAsia="Times New Roman" w:hAnsi="Calibri" w:cs="Calibri"/>
          <w:lang w:eastAsia="en-US"/>
        </w:rPr>
      </w:pPr>
      <w:r>
        <w:rPr>
          <w:rFonts w:ascii="Calibri" w:eastAsia="Times New Roman" w:hAnsi="Calibri" w:cs="Calibri"/>
          <w:lang w:eastAsia="en-US"/>
        </w:rPr>
        <w:t>And now we will install the HTTP server with our Ansible playbook:</w:t>
      </w:r>
    </w:p>
    <w:p w14:paraId="01F6EE29" w14:textId="6CA4E3C6"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sidR="009735E5">
        <w:rPr>
          <w:rFonts w:ascii="Courier New" w:eastAsia="Times New Roman" w:hAnsi="Courier New" w:cs="Courier New"/>
          <w:b/>
          <w:bCs/>
          <w:color w:val="000000"/>
          <w:sz w:val="18"/>
          <w:szCs w:val="20"/>
          <w:lang w:eastAsia="en-US"/>
        </w:rPr>
        <w:t>your-vm-name</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17E0527B"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1EC52ACF"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0947AC9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00476994"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19605D6B" w:rsidR="00A92114" w:rsidRPr="00A92114" w:rsidRDefault="007E4BCD"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2114" w:rsidRPr="00A92114">
        <w:rPr>
          <w:rFonts w:ascii="Courier New" w:eastAsia="Times New Roman" w:hAnsi="Courier New" w:cs="Courier New"/>
          <w:bCs/>
          <w:color w:val="000000"/>
          <w:sz w:val="18"/>
          <w:szCs w:val="20"/>
          <w:lang w:eastAsia="en-US"/>
        </w:rPr>
        <w:t xml:space="preserve">                : </w:t>
      </w:r>
      <w:r w:rsidR="00A92114" w:rsidRPr="009735E5">
        <w:rPr>
          <w:rFonts w:ascii="Courier New" w:eastAsia="Times New Roman" w:hAnsi="Courier New" w:cs="Courier New"/>
          <w:b/>
          <w:bCs/>
          <w:color w:val="000000"/>
          <w:sz w:val="18"/>
          <w:szCs w:val="20"/>
          <w:lang w:eastAsia="en-US"/>
        </w:rPr>
        <w:t>ok=4    changed=4    unreachable=0    failed=0</w:t>
      </w:r>
    </w:p>
    <w:p w14:paraId="38D60A78" w14:textId="69C740D4" w:rsidR="0015015E"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lastRenderedPageBreak/>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sidR="009735E5">
        <w:rPr>
          <w:rFonts w:ascii="Calibri" w:eastAsia="Times New Roman" w:hAnsi="Calibri" w:cs="Calibri"/>
          <w:lang w:eastAsia="en-US"/>
        </w:rPr>
        <w:t>, or using curl from the master VM</w:t>
      </w:r>
    </w:p>
    <w:p w14:paraId="6ACE6BDB" w14:textId="548E253C" w:rsid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735E5">
        <w:rPr>
          <w:rFonts w:ascii="Courier New" w:eastAsia="Times New Roman" w:hAnsi="Courier New" w:cs="Courier New"/>
          <w:b/>
          <w:bCs/>
          <w:color w:val="000000"/>
          <w:sz w:val="18"/>
          <w:szCs w:val="20"/>
          <w:lang w:eastAsia="en-US"/>
        </w:rPr>
        <w:t xml:space="preserve">curl </w:t>
      </w:r>
      <w:hyperlink r:id="rId21" w:history="1">
        <w:r w:rsidRPr="009735E5">
          <w:rPr>
            <w:rFonts w:ascii="Courier New" w:hAnsi="Courier New" w:cs="Courier New"/>
            <w:b/>
            <w:bCs/>
            <w:color w:val="000000"/>
            <w:sz w:val="18"/>
            <w:szCs w:val="20"/>
            <w:lang w:eastAsia="en-US"/>
          </w:rPr>
          <w:t>http://your-vm-name.westeurope.cloudapp.azure.com</w:t>
        </w:r>
      </w:hyperlink>
    </w:p>
    <w:p w14:paraId="2B4BAD4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&lt;!DOCTYPE html&gt;</w:t>
      </w:r>
    </w:p>
    <w:p w14:paraId="1144697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&lt;html lang="en"&gt;</w:t>
      </w:r>
    </w:p>
    <w:p w14:paraId="088EFC2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val="de-DE" w:eastAsia="en-US"/>
        </w:rPr>
        <w:t xml:space="preserve">    </w:t>
      </w:r>
      <w:r w:rsidRPr="009735E5">
        <w:rPr>
          <w:rFonts w:ascii="Courier New" w:eastAsia="Times New Roman" w:hAnsi="Courier New" w:cs="Courier New"/>
          <w:bCs/>
          <w:color w:val="000000"/>
          <w:sz w:val="18"/>
          <w:szCs w:val="20"/>
          <w:lang w:eastAsia="en-US"/>
        </w:rPr>
        <w:t>&lt;head&gt;</w:t>
      </w:r>
    </w:p>
    <w:p w14:paraId="706C6305"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&lt;meta charset="utf-8"&gt;</w:t>
      </w:r>
    </w:p>
    <w:p w14:paraId="091FA484"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&lt;title&gt;Hello World&lt;/title&gt;</w:t>
      </w:r>
    </w:p>
    <w:p w14:paraId="1DF70C6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&lt;/head&gt;</w:t>
      </w:r>
    </w:p>
    <w:p w14:paraId="29A4C5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3145549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&lt;h1&gt;Hello World&lt;/h1&gt;</w:t>
      </w:r>
    </w:p>
    <w:p w14:paraId="4BCBF0A3"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69DB82B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5339196"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4664E3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7845E82"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1C2A60B1"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6C3740C4" w14:textId="20CC3A5F"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&lt;/html&gt;</w:t>
      </w:r>
    </w:p>
    <w:p w14:paraId="69BCAAE1" w14:textId="77777777" w:rsidR="0059352D" w:rsidRDefault="0059352D" w:rsidP="0059352D">
      <w:pPr>
        <w:spacing w:before="0" w:line="240" w:lineRule="auto"/>
        <w:textAlignment w:val="center"/>
      </w:pPr>
    </w:p>
    <w:p w14:paraId="05F46FF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D78956D"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70BEF60" w14:textId="6AF9AB6C"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Once the VM is created in Azure, Ansible can be used to configure it via standard Ansible playbooks. Using dynamic inventories is not necessary to have a static list of the existing VMs in Azure.</w:t>
      </w:r>
    </w:p>
    <w:p w14:paraId="07322E85" w14:textId="451E53EB"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FEB128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69240E0" w14:textId="19367A3B" w:rsidR="009735E5" w:rsidRDefault="009735E5" w:rsidP="009735E5">
      <w:pPr>
        <w:shd w:val="clear" w:color="auto" w:fill="FFFFFF"/>
        <w:spacing w:before="0" w:after="240" w:line="339" w:lineRule="atLeast"/>
        <w:jc w:val="both"/>
        <w:rPr>
          <w:rFonts w:ascii="Calibri" w:eastAsia="Times New Roman" w:hAnsi="Calibri" w:cs="Calibri"/>
          <w:lang w:eastAsia="en-US"/>
        </w:rPr>
      </w:pPr>
    </w:p>
    <w:p w14:paraId="59FBD6D7" w14:textId="77777777" w:rsidR="0059352D" w:rsidRPr="009735E5" w:rsidRDefault="0059352D" w:rsidP="009735E5">
      <w:pPr>
        <w:shd w:val="clear" w:color="auto" w:fill="FFFFFF"/>
        <w:spacing w:before="0" w:after="240" w:line="339" w:lineRule="atLeast"/>
        <w:jc w:val="both"/>
        <w:rPr>
          <w:rFonts w:ascii="Calibri" w:eastAsia="Times New Roman" w:hAnsi="Calibri" w:cs="Calibri"/>
          <w:lang w:eastAsia="en-US"/>
        </w:rPr>
      </w:pP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9" w:name="_Toc484560606"/>
      <w:r>
        <w:lastRenderedPageBreak/>
        <w:t xml:space="preserve">Lab 7: Deleting a VM using </w:t>
      </w:r>
      <w:r w:rsidR="008D02F3">
        <w:t>Ansible</w:t>
      </w:r>
      <w:r w:rsidR="00316898">
        <w:t xml:space="preserve"> (Optional)</w:t>
      </w:r>
      <w:bookmarkEnd w:id="9"/>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0276DE80"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Pr>
          <w:rFonts w:ascii="Calibri" w:eastAsia="Times New Roman" w:hAnsi="Calibri" w:cs="Calibri"/>
          <w:lang w:eastAsia="en-US"/>
        </w:rPr>
        <w:t xml:space="preserve">. </w:t>
      </w:r>
    </w:p>
    <w:p w14:paraId="20C0EDAB" w14:textId="3469A8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710D02">
        <w:rPr>
          <w:rFonts w:ascii="Courier New" w:eastAsia="Times New Roman" w:hAnsi="Courier New" w:cs="Courier New"/>
          <w:b/>
          <w:bCs/>
          <w:color w:val="000000"/>
          <w:sz w:val="18"/>
          <w:szCs w:val="20"/>
          <w:lang w:eastAsia="en-US"/>
        </w:rPr>
        <w:t>-vars "vmname=</w:t>
      </w:r>
      <w:r w:rsidR="007E4BCD">
        <w:rPr>
          <w:rFonts w:ascii="Courier New" w:eastAsia="Times New Roman" w:hAnsi="Courier New" w:cs="Courier New"/>
          <w:b/>
          <w:bCs/>
          <w:color w:val="000000"/>
          <w:sz w:val="18"/>
          <w:szCs w:val="20"/>
          <w:lang w:eastAsia="en-US"/>
        </w:rPr>
        <w:t>your-vm-name</w:t>
      </w:r>
      <w:r w:rsidRPr="00710D02">
        <w:rPr>
          <w:rFonts w:ascii="Courier New" w:eastAsia="Times New Roman" w:hAnsi="Courier New" w:cs="Courier New"/>
          <w:b/>
          <w:bCs/>
          <w:color w:val="000000"/>
          <w:sz w:val="18"/>
          <w:szCs w:val="20"/>
          <w:lang w:eastAsia="en-US"/>
        </w:rPr>
        <w:t xml:space="preserve">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0577EF8E" w14:textId="77777777" w:rsidR="00710D02" w:rsidRDefault="00710D02"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p>
    <w:p w14:paraId="2D8FF6E3" w14:textId="766E6DD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7049E93" w:rsid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5F99A1A1" w14:textId="6ED1EE34"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rFonts w:ascii="Calibri" w:eastAsia="Times New Roman" w:hAnsi="Calibri" w:cs="Calibri"/>
          <w:lang w:val="en" w:eastAsia="en-US"/>
        </w:rPr>
      </w:pPr>
    </w:p>
    <w:p w14:paraId="53782274" w14:textId="358B085D" w:rsidR="0059352D" w:rsidRP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sidRPr="0059352D">
        <w:rPr>
          <w:b/>
          <w:color w:val="0070C0"/>
        </w:rPr>
        <w:t>What we have learnt</w:t>
      </w:r>
    </w:p>
    <w:p w14:paraId="6D07AE2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66835C0A" w14:textId="50D04840"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for the full lifecycle of a VM. Not only creation and management, but deletion as well.</w:t>
      </w:r>
    </w:p>
    <w:p w14:paraId="2757180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74432DC" w14:textId="77777777" w:rsidR="0059352D" w:rsidRPr="00CC3C6C" w:rsidRDefault="0059352D"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bookmarkStart w:id="10" w:name="_Toc484560607"/>
      <w:r>
        <w:lastRenderedPageBreak/>
        <w:t>Conclusion</w:t>
      </w:r>
      <w:bookmarkEnd w:id="10"/>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1" w:name="_Toc484560608"/>
      <w:r>
        <w:lastRenderedPageBreak/>
        <w:t>End the lab</w:t>
      </w:r>
      <w:bookmarkEnd w:id="11"/>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29E1FF94" w:rsidR="00016C29" w:rsidRPr="00F240F0" w:rsidRDefault="009735E5"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 xml:space="preserve">--name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0A06F31B"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A247F8">
        <w:rPr>
          <w:rFonts w:ascii="Courier New" w:eastAsia="Times New Roman" w:hAnsi="Courier New" w:cs="Courier New"/>
          <w:b/>
          <w:bCs/>
          <w:color w:val="000000"/>
          <w:sz w:val="20"/>
          <w:szCs w:val="20"/>
          <w:lang w:eastAsia="en-US"/>
        </w:rPr>
        <w:t xml:space="preserve"> ad sp show --id</w:t>
      </w:r>
      <w:r w:rsidR="009E6661" w:rsidRPr="00CC3C6C">
        <w:rPr>
          <w:rFonts w:ascii="Courier New" w:eastAsia="Times New Roman" w:hAnsi="Courier New" w:cs="Courier New"/>
          <w:b/>
          <w:bCs/>
          <w:color w:val="000000"/>
          <w:sz w:val="20"/>
          <w:szCs w:val="20"/>
          <w:lang w:eastAsia="en-US"/>
        </w:rPr>
        <w:t xml:space="preserve"> </w:t>
      </w:r>
      <w:r w:rsidR="00CC3C6C">
        <w:rPr>
          <w:rFonts w:ascii="Courier New" w:eastAsia="Times New Roman" w:hAnsi="Courier New" w:cs="Courier New"/>
          <w:b/>
          <w:bCs/>
          <w:color w:val="000000"/>
          <w:sz w:val="20"/>
          <w:szCs w:val="20"/>
          <w:lang w:eastAsia="en-US"/>
        </w:rPr>
        <w:t>44444444-4444-4444-444444444444</w:t>
      </w:r>
    </w:p>
    <w:p w14:paraId="288902FB" w14:textId="2ADA07B6"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2B44178C" w14:textId="1D39CE4B"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6E4830D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285D5C2" w14:textId="049CCAA3"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sidRPr="00F93EE4">
        <w:rPr>
          <w:rFonts w:ascii="Courier New" w:eastAsia="Times New Roman" w:hAnsi="Courier New" w:cs="Courier New"/>
          <w:b/>
          <w:bCs/>
          <w:color w:val="000000"/>
          <w:sz w:val="20"/>
          <w:szCs w:val="20"/>
          <w:lang w:eastAsia="en-US"/>
        </w:rPr>
        <w:t>44444444-4444-4444-444444444444</w:t>
      </w:r>
      <w:r w:rsidRPr="00F93EE4">
        <w:rPr>
          <w:rFonts w:ascii="Courier New" w:eastAsia="Times New Roman" w:hAnsi="Courier New" w:cs="Courier New"/>
          <w:bCs/>
          <w:color w:val="000000"/>
          <w:sz w:val="20"/>
          <w:szCs w:val="20"/>
          <w:lang w:eastAsia="en-US"/>
        </w:rPr>
        <w:t>",</w:t>
      </w:r>
    </w:p>
    <w:p w14:paraId="43665BD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"ServicePrincipal",</w:t>
      </w:r>
    </w:p>
    <w:p w14:paraId="48DE950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"servicePrincipalNames": [</w:t>
      </w:r>
    </w:p>
    <w:p w14:paraId="1E074D43"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192BCD86" w14:textId="6A0C1E80"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40783A6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3729714D" w14:textId="5F65B8D7" w:rsidR="009E6661"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68B63194"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9E6661" w:rsidRPr="00CC3C6C">
        <w:rPr>
          <w:rFonts w:ascii="Courier New" w:eastAsia="Times New Roman" w:hAnsi="Courier New" w:cs="Courier New"/>
          <w:b/>
          <w:bCs/>
          <w:color w:val="000000"/>
          <w:sz w:val="20"/>
          <w:szCs w:val="20"/>
          <w:lang w:eastAsia="en-US"/>
        </w:rPr>
        <w:t xml:space="preserve"> ad </w:t>
      </w:r>
      <w:r w:rsidR="00A247F8">
        <w:rPr>
          <w:rFonts w:ascii="Courier New" w:eastAsia="Times New Roman" w:hAnsi="Courier New" w:cs="Courier New"/>
          <w:b/>
          <w:bCs/>
          <w:color w:val="000000"/>
          <w:sz w:val="20"/>
          <w:szCs w:val="20"/>
          <w:lang w:eastAsia="en-US"/>
        </w:rPr>
        <w:t>sp delete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892D001"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 xml:space="preserve">For the application we </w:t>
      </w:r>
      <w:r w:rsidR="00F93EE4">
        <w:rPr>
          <w:rFonts w:eastAsia="Times New Roman" w:cstheme="minorHAnsi"/>
          <w:color w:val="333333"/>
          <w:lang w:eastAsia="en-US"/>
        </w:rPr>
        <w:t xml:space="preserve">need </w:t>
      </w:r>
      <w:r>
        <w:rPr>
          <w:rFonts w:eastAsia="Times New Roman" w:cstheme="minorHAnsi"/>
          <w:color w:val="333333"/>
          <w:lang w:eastAsia="en-US"/>
        </w:rPr>
        <w:t>application ID</w:t>
      </w:r>
      <w:r w:rsidR="00F93EE4">
        <w:rPr>
          <w:rFonts w:eastAsia="Times New Roman" w:cstheme="minorHAnsi"/>
          <w:color w:val="333333"/>
          <w:lang w:eastAsia="en-US"/>
        </w:rPr>
        <w:t xml:space="preserve"> that we can get out of the "</w:t>
      </w:r>
      <w:r w:rsidR="00F93EE4" w:rsidRPr="00F93EE4">
        <w:rPr>
          <w:rFonts w:ascii="Courier New" w:eastAsia="Times New Roman" w:hAnsi="Courier New" w:cs="Courier New"/>
          <w:color w:val="333333"/>
          <w:lang w:eastAsia="en-US"/>
        </w:rPr>
        <w:t>az ad sp show</w:t>
      </w:r>
      <w:r w:rsidR="00F93EE4">
        <w:rPr>
          <w:rFonts w:eastAsia="Times New Roman" w:cstheme="minorHAnsi"/>
          <w:color w:val="333333"/>
          <w:lang w:eastAsia="en-US"/>
        </w:rPr>
        <w:t>" command above:</w:t>
      </w:r>
    </w:p>
    <w:p w14:paraId="2D5E385B" w14:textId="031A6338"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show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11111111-1111-1111-1111111111</w:t>
      </w:r>
    </w:p>
    <w:p w14:paraId="2604B881" w14:textId="263BC690"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1E26EAE8" w14:textId="268E3B3B"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"11111111-1111-1111-1111111111",</w:t>
      </w:r>
    </w:p>
    <w:p w14:paraId="560E890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"appPermissions": null,</w:t>
      </w:r>
    </w:p>
    <w:p w14:paraId="06AC3EC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"availableToOtherTenants": false,</w:t>
      </w:r>
    </w:p>
    <w:p w14:paraId="18F0C1E4"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74B15C0"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"homepage": "ansible.mydomain.com",</w:t>
      </w:r>
    </w:p>
    <w:p w14:paraId="468E635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"identifierUris": [</w:t>
      </w:r>
    </w:p>
    <w:p w14:paraId="5F86768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447DABB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2430D4A3" w14:textId="461F4193"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Pr>
          <w:rFonts w:ascii="Courier New" w:eastAsia="Times New Roman" w:hAnsi="Courier New" w:cs="Courier New"/>
          <w:bCs/>
          <w:color w:val="000000"/>
          <w:sz w:val="20"/>
          <w:szCs w:val="20"/>
          <w:lang w:eastAsia="en-US"/>
        </w:rPr>
        <w:t>55555555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555555555555</w:t>
      </w:r>
      <w:r w:rsidRPr="00F93EE4">
        <w:rPr>
          <w:rFonts w:ascii="Courier New" w:eastAsia="Times New Roman" w:hAnsi="Courier New" w:cs="Courier New"/>
          <w:bCs/>
          <w:color w:val="000000"/>
          <w:sz w:val="20"/>
          <w:szCs w:val="20"/>
          <w:lang w:eastAsia="en-US"/>
        </w:rPr>
        <w:t>",</w:t>
      </w:r>
    </w:p>
    <w:p w14:paraId="005A2632"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"Application",</w:t>
      </w:r>
    </w:p>
    <w:p w14:paraId="1D77E96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"replyUrls": []</w:t>
      </w:r>
    </w:p>
    <w:p w14:paraId="7DEB1457" w14:textId="1C414EAA" w:rsidR="009E6661" w:rsidRPr="00CC3C6C"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 xml:space="preserve"> </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57E0C1B1"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delete --id</w:t>
      </w:r>
      <w:r w:rsidR="009E6661" w:rsidRPr="00CC3C6C">
        <w:rPr>
          <w:rFonts w:ascii="Courier New" w:eastAsia="Times New Roman" w:hAnsi="Courier New" w:cs="Courier New"/>
          <w:b/>
          <w:bCs/>
          <w:color w:val="000000"/>
          <w:sz w:val="20"/>
          <w:szCs w:val="20"/>
          <w:lang w:eastAsia="en-US"/>
        </w:rPr>
        <w:t xml:space="preserve"> </w:t>
      </w:r>
      <w:r w:rsidRPr="00CC3C6C">
        <w:rPr>
          <w:rFonts w:ascii="Courier New" w:eastAsia="Times New Roman" w:hAnsi="Courier New" w:cs="Courier New"/>
          <w:b/>
          <w:bCs/>
          <w:color w:val="000000"/>
          <w:sz w:val="20"/>
          <w:szCs w:val="20"/>
          <w:lang w:eastAsia="en-US"/>
        </w:rPr>
        <w:t>11111111-1111-1111-1111111111</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2" w:name="_Toc484560609"/>
      <w:r w:rsidRPr="00970FD8">
        <w:rPr>
          <w:rFonts w:asciiTheme="majorHAnsi" w:hAnsiTheme="majorHAnsi" w:cstheme="majorHAnsi"/>
          <w:b/>
          <w:bCs/>
        </w:rPr>
        <w:t>R</w:t>
      </w:r>
      <w:r w:rsidR="001D5743" w:rsidRPr="00970FD8">
        <w:rPr>
          <w:rFonts w:asciiTheme="majorHAnsi" w:hAnsiTheme="majorHAnsi" w:cstheme="majorHAnsi"/>
          <w:b/>
          <w:bCs/>
        </w:rPr>
        <w:t>eferences</w:t>
      </w:r>
      <w:bookmarkEnd w:id="12"/>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2"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3"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4"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5" w:history="1">
        <w:r w:rsidRPr="009D0F7F">
          <w:rPr>
            <w:rStyle w:val="Hyperlink"/>
          </w:rPr>
          <w:t>https://docs.ansible.com/ansible/guide_azure.html</w:t>
        </w:r>
      </w:hyperlink>
      <w:r>
        <w:t xml:space="preserve"> </w:t>
      </w:r>
    </w:p>
    <w:p w14:paraId="3E35FF7C" w14:textId="349599F8" w:rsidR="00060F2C" w:rsidRPr="00F93EE4" w:rsidRDefault="00060F2C" w:rsidP="00060F2C">
      <w:pPr>
        <w:pStyle w:val="ListParagraph"/>
        <w:numPr>
          <w:ilvl w:val="0"/>
          <w:numId w:val="15"/>
        </w:numPr>
        <w:rPr>
          <w:rStyle w:val="Hyperlink"/>
          <w:color w:val="auto"/>
          <w:u w:val="none"/>
        </w:rPr>
      </w:pPr>
      <w:r>
        <w:t xml:space="preserve">Azure CLI installation on Linux and Mac: </w:t>
      </w:r>
      <w:hyperlink r:id="rId26" w:history="1">
        <w:r w:rsidRPr="009D0F7F">
          <w:rPr>
            <w:rStyle w:val="Hyperlink"/>
          </w:rPr>
          <w:t>https://azure.microsoft.com/en-us/downloads/cli-tools-install/</w:t>
        </w:r>
      </w:hyperlink>
    </w:p>
    <w:p w14:paraId="6A409988" w14:textId="2942228A" w:rsidR="00F93EE4" w:rsidRDefault="00F93EE4" w:rsidP="00F93EE4">
      <w:pPr>
        <w:pStyle w:val="ListParagraph"/>
        <w:numPr>
          <w:ilvl w:val="0"/>
          <w:numId w:val="15"/>
        </w:numPr>
      </w:pPr>
      <w:r>
        <w:t xml:space="preserve">vi cheat sheet: </w:t>
      </w:r>
      <w:hyperlink r:id="rId27" w:history="1">
        <w:r w:rsidRPr="00D41BCD">
          <w:rPr>
            <w:rStyle w:val="Hyperlink"/>
          </w:rPr>
          <w:t>http://www.lagmonster.org/docs/vi.html</w:t>
        </w:r>
      </w:hyperlink>
      <w:r>
        <w:t xml:space="preserve">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8"/>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94402D" w:rsidRDefault="0094402D">
      <w:pPr>
        <w:spacing w:line="240" w:lineRule="auto"/>
      </w:pPr>
      <w:r>
        <w:separator/>
      </w:r>
    </w:p>
  </w:endnote>
  <w:endnote w:type="continuationSeparator" w:id="0">
    <w:p w14:paraId="474360C1" w14:textId="77777777" w:rsidR="0094402D" w:rsidRDefault="0094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14:paraId="188BBA02" w14:textId="393100BC" w:rsidR="0094402D" w:rsidRPr="00190922" w:rsidRDefault="0094402D" w:rsidP="00190922">
        <w:pPr>
          <w:pStyle w:val="Footer"/>
        </w:pPr>
        <w:r w:rsidRPr="00190922">
          <w:fldChar w:fldCharType="begin"/>
        </w:r>
        <w:r w:rsidRPr="00190922">
          <w:instrText xml:space="preserve"> PAGE   \* MERGEFORMAT </w:instrText>
        </w:r>
        <w:r w:rsidRPr="00190922">
          <w:fldChar w:fldCharType="separate"/>
        </w:r>
        <w:r w:rsidR="00280162">
          <w:rPr>
            <w:noProof/>
          </w:rPr>
          <w:t>20</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94402D" w:rsidRDefault="0094402D">
      <w:pPr>
        <w:spacing w:line="240" w:lineRule="auto"/>
      </w:pPr>
      <w:r>
        <w:separator/>
      </w:r>
    </w:p>
  </w:footnote>
  <w:footnote w:type="continuationSeparator" w:id="0">
    <w:p w14:paraId="11646019" w14:textId="77777777" w:rsidR="0094402D" w:rsidRDefault="009440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380E46"/>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857094B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A322D2D"/>
    <w:multiLevelType w:val="hybridMultilevel"/>
    <w:tmpl w:val="9BD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0"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1"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8"/>
  </w:num>
  <w:num w:numId="2">
    <w:abstractNumId w:val="11"/>
  </w:num>
  <w:num w:numId="3">
    <w:abstractNumId w:val="2"/>
  </w:num>
  <w:num w:numId="4">
    <w:abstractNumId w:val="5"/>
  </w:num>
  <w:num w:numId="5">
    <w:abstractNumId w:val="13"/>
  </w:num>
  <w:num w:numId="6">
    <w:abstractNumId w:val="9"/>
  </w:num>
  <w:num w:numId="7">
    <w:abstractNumId w:val="15"/>
  </w:num>
  <w:num w:numId="8">
    <w:abstractNumId w:val="3"/>
  </w:num>
  <w:num w:numId="9">
    <w:abstractNumId w:val="10"/>
  </w:num>
  <w:num w:numId="10">
    <w:abstractNumId w:val="14"/>
  </w:num>
  <w:num w:numId="11">
    <w:abstractNumId w:val="6"/>
  </w:num>
  <w:num w:numId="12">
    <w:abstractNumId w:val="0"/>
  </w:num>
  <w:num w:numId="13">
    <w:abstractNumId w:val="12"/>
  </w:num>
  <w:num w:numId="14">
    <w:abstractNumId w:val="4"/>
  </w:num>
  <w:num w:numId="15">
    <w:abstractNumId w:val="1"/>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5C1A"/>
    <w:rsid w:val="00053255"/>
    <w:rsid w:val="00060F2C"/>
    <w:rsid w:val="000724E0"/>
    <w:rsid w:val="00082179"/>
    <w:rsid w:val="000851A8"/>
    <w:rsid w:val="000A7B08"/>
    <w:rsid w:val="000B1D51"/>
    <w:rsid w:val="000B59B3"/>
    <w:rsid w:val="000F378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B41FF"/>
    <w:rsid w:val="001C30B8"/>
    <w:rsid w:val="001D5743"/>
    <w:rsid w:val="001E3FD5"/>
    <w:rsid w:val="001F6A32"/>
    <w:rsid w:val="001F7664"/>
    <w:rsid w:val="002051EF"/>
    <w:rsid w:val="002119CB"/>
    <w:rsid w:val="00230C36"/>
    <w:rsid w:val="00231DAF"/>
    <w:rsid w:val="002335F1"/>
    <w:rsid w:val="00233B2E"/>
    <w:rsid w:val="00237518"/>
    <w:rsid w:val="00240D1D"/>
    <w:rsid w:val="0024699F"/>
    <w:rsid w:val="0026072E"/>
    <w:rsid w:val="0027167B"/>
    <w:rsid w:val="00280162"/>
    <w:rsid w:val="0029318A"/>
    <w:rsid w:val="002A0D1C"/>
    <w:rsid w:val="002A6D08"/>
    <w:rsid w:val="002C008C"/>
    <w:rsid w:val="002D6D73"/>
    <w:rsid w:val="002F1C41"/>
    <w:rsid w:val="002F469D"/>
    <w:rsid w:val="00316898"/>
    <w:rsid w:val="0032035B"/>
    <w:rsid w:val="00325D4E"/>
    <w:rsid w:val="003327E8"/>
    <w:rsid w:val="00336096"/>
    <w:rsid w:val="003462EF"/>
    <w:rsid w:val="00354675"/>
    <w:rsid w:val="00393189"/>
    <w:rsid w:val="003A3084"/>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4E5971"/>
    <w:rsid w:val="00500A0D"/>
    <w:rsid w:val="005323C0"/>
    <w:rsid w:val="00534240"/>
    <w:rsid w:val="00541D83"/>
    <w:rsid w:val="00566A88"/>
    <w:rsid w:val="00581E31"/>
    <w:rsid w:val="00583916"/>
    <w:rsid w:val="005866DA"/>
    <w:rsid w:val="00591F69"/>
    <w:rsid w:val="0059352D"/>
    <w:rsid w:val="005C2769"/>
    <w:rsid w:val="005F5FD8"/>
    <w:rsid w:val="00606F57"/>
    <w:rsid w:val="0061315F"/>
    <w:rsid w:val="00613260"/>
    <w:rsid w:val="00634EA9"/>
    <w:rsid w:val="00643BC3"/>
    <w:rsid w:val="00652541"/>
    <w:rsid w:val="00683C41"/>
    <w:rsid w:val="00684BA0"/>
    <w:rsid w:val="00685648"/>
    <w:rsid w:val="00694F6C"/>
    <w:rsid w:val="00696188"/>
    <w:rsid w:val="006B56AF"/>
    <w:rsid w:val="006C287D"/>
    <w:rsid w:val="006D69FE"/>
    <w:rsid w:val="006E4ED3"/>
    <w:rsid w:val="007035B6"/>
    <w:rsid w:val="00707BB6"/>
    <w:rsid w:val="00710D02"/>
    <w:rsid w:val="00712D08"/>
    <w:rsid w:val="007141C1"/>
    <w:rsid w:val="00717041"/>
    <w:rsid w:val="00724189"/>
    <w:rsid w:val="007272DF"/>
    <w:rsid w:val="0073369F"/>
    <w:rsid w:val="00770695"/>
    <w:rsid w:val="00772DB1"/>
    <w:rsid w:val="007760F6"/>
    <w:rsid w:val="00776ECC"/>
    <w:rsid w:val="007A0A5B"/>
    <w:rsid w:val="007A30C1"/>
    <w:rsid w:val="007B00EB"/>
    <w:rsid w:val="007B5BFF"/>
    <w:rsid w:val="007C506C"/>
    <w:rsid w:val="007E4BCD"/>
    <w:rsid w:val="007E7D22"/>
    <w:rsid w:val="007F084D"/>
    <w:rsid w:val="007F6D2D"/>
    <w:rsid w:val="008002EE"/>
    <w:rsid w:val="00814A25"/>
    <w:rsid w:val="008155C8"/>
    <w:rsid w:val="00817228"/>
    <w:rsid w:val="00835EDE"/>
    <w:rsid w:val="00852BC5"/>
    <w:rsid w:val="00852C16"/>
    <w:rsid w:val="008640E8"/>
    <w:rsid w:val="00882E6A"/>
    <w:rsid w:val="00887B8A"/>
    <w:rsid w:val="00894D9C"/>
    <w:rsid w:val="008B6693"/>
    <w:rsid w:val="008C792E"/>
    <w:rsid w:val="008D02F3"/>
    <w:rsid w:val="008D0C0B"/>
    <w:rsid w:val="008E4DAA"/>
    <w:rsid w:val="008F4598"/>
    <w:rsid w:val="008F7849"/>
    <w:rsid w:val="009148A2"/>
    <w:rsid w:val="00923123"/>
    <w:rsid w:val="0092404E"/>
    <w:rsid w:val="0093135B"/>
    <w:rsid w:val="0094402D"/>
    <w:rsid w:val="009466EC"/>
    <w:rsid w:val="0094719E"/>
    <w:rsid w:val="009477FB"/>
    <w:rsid w:val="00970FD8"/>
    <w:rsid w:val="00971B77"/>
    <w:rsid w:val="009735E5"/>
    <w:rsid w:val="0098065F"/>
    <w:rsid w:val="0099353E"/>
    <w:rsid w:val="009B0674"/>
    <w:rsid w:val="009B7D31"/>
    <w:rsid w:val="009D2965"/>
    <w:rsid w:val="009E6661"/>
    <w:rsid w:val="00A001E2"/>
    <w:rsid w:val="00A06CA1"/>
    <w:rsid w:val="00A20DF6"/>
    <w:rsid w:val="00A247F8"/>
    <w:rsid w:val="00A24AA2"/>
    <w:rsid w:val="00A24E61"/>
    <w:rsid w:val="00A508C0"/>
    <w:rsid w:val="00A719E1"/>
    <w:rsid w:val="00A86CA4"/>
    <w:rsid w:val="00A9092C"/>
    <w:rsid w:val="00A92114"/>
    <w:rsid w:val="00A95FA7"/>
    <w:rsid w:val="00AA32D4"/>
    <w:rsid w:val="00AA480C"/>
    <w:rsid w:val="00AA4814"/>
    <w:rsid w:val="00AA60E1"/>
    <w:rsid w:val="00AB1FBE"/>
    <w:rsid w:val="00B06AEA"/>
    <w:rsid w:val="00B46725"/>
    <w:rsid w:val="00B504E1"/>
    <w:rsid w:val="00B644BA"/>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83EB8"/>
    <w:rsid w:val="00D92EC7"/>
    <w:rsid w:val="00DA361C"/>
    <w:rsid w:val="00DA384B"/>
    <w:rsid w:val="00DC18B1"/>
    <w:rsid w:val="00DE7429"/>
    <w:rsid w:val="00DF43A2"/>
    <w:rsid w:val="00DF730A"/>
    <w:rsid w:val="00E13B43"/>
    <w:rsid w:val="00E2085D"/>
    <w:rsid w:val="00E234BD"/>
    <w:rsid w:val="00E239A3"/>
    <w:rsid w:val="00E45265"/>
    <w:rsid w:val="00E543F8"/>
    <w:rsid w:val="00E66024"/>
    <w:rsid w:val="00E75603"/>
    <w:rsid w:val="00E83091"/>
    <w:rsid w:val="00E870CC"/>
    <w:rsid w:val="00EB1A46"/>
    <w:rsid w:val="00EB3905"/>
    <w:rsid w:val="00EF3D51"/>
    <w:rsid w:val="00EF74E1"/>
    <w:rsid w:val="00F064A4"/>
    <w:rsid w:val="00F07A48"/>
    <w:rsid w:val="00F07C8F"/>
    <w:rsid w:val="00F3216D"/>
    <w:rsid w:val="00F40F34"/>
    <w:rsid w:val="00F4401A"/>
    <w:rsid w:val="00F727DE"/>
    <w:rsid w:val="00F72A56"/>
    <w:rsid w:val="00F84276"/>
    <w:rsid w:val="00F8481D"/>
    <w:rsid w:val="00F93EE4"/>
    <w:rsid w:val="00FC70F5"/>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5E5"/>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894D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1634">
      <w:bodyDiv w:val="1"/>
      <w:marLeft w:val="0"/>
      <w:marRight w:val="0"/>
      <w:marTop w:val="0"/>
      <w:marBottom w:val="0"/>
      <w:divBdr>
        <w:top w:val="none" w:sz="0" w:space="0" w:color="auto"/>
        <w:left w:val="none" w:sz="0" w:space="0" w:color="auto"/>
        <w:bottom w:val="none" w:sz="0" w:space="0" w:color="auto"/>
        <w:right w:val="none" w:sz="0" w:space="0" w:color="auto"/>
      </w:divBdr>
    </w:div>
    <w:div w:id="52393048">
      <w:bodyDiv w:val="1"/>
      <w:marLeft w:val="0"/>
      <w:marRight w:val="0"/>
      <w:marTop w:val="0"/>
      <w:marBottom w:val="0"/>
      <w:divBdr>
        <w:top w:val="none" w:sz="0" w:space="0" w:color="auto"/>
        <w:left w:val="none" w:sz="0" w:space="0" w:color="auto"/>
        <w:bottom w:val="none" w:sz="0" w:space="0" w:color="auto"/>
        <w:right w:val="none" w:sz="0" w:space="0" w:color="auto"/>
      </w:divBdr>
    </w:div>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3409">
      <w:bodyDiv w:val="1"/>
      <w:marLeft w:val="0"/>
      <w:marRight w:val="0"/>
      <w:marTop w:val="0"/>
      <w:marBottom w:val="0"/>
      <w:divBdr>
        <w:top w:val="none" w:sz="0" w:space="0" w:color="auto"/>
        <w:left w:val="none" w:sz="0" w:space="0" w:color="auto"/>
        <w:bottom w:val="none" w:sz="0" w:space="0" w:color="auto"/>
        <w:right w:val="none" w:sz="0" w:space="0" w:color="auto"/>
      </w:divBdr>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25334">
      <w:bodyDiv w:val="1"/>
      <w:marLeft w:val="0"/>
      <w:marRight w:val="0"/>
      <w:marTop w:val="0"/>
      <w:marBottom w:val="0"/>
      <w:divBdr>
        <w:top w:val="none" w:sz="0" w:space="0" w:color="auto"/>
        <w:left w:val="none" w:sz="0" w:space="0" w:color="auto"/>
        <w:bottom w:val="none" w:sz="0" w:space="0" w:color="auto"/>
        <w:right w:val="none" w:sz="0" w:space="0" w:color="auto"/>
      </w:divBdr>
      <w:divsChild>
        <w:div w:id="1700738843">
          <w:marLeft w:val="0"/>
          <w:marRight w:val="0"/>
          <w:marTop w:val="0"/>
          <w:marBottom w:val="0"/>
          <w:divBdr>
            <w:top w:val="none" w:sz="0" w:space="0" w:color="auto"/>
            <w:left w:val="none" w:sz="0" w:space="0" w:color="auto"/>
            <w:bottom w:val="none" w:sz="0" w:space="0" w:color="auto"/>
            <w:right w:val="none" w:sz="0" w:space="0" w:color="auto"/>
          </w:divBdr>
          <w:divsChild>
            <w:div w:id="1853759144">
              <w:marLeft w:val="0"/>
              <w:marRight w:val="0"/>
              <w:marTop w:val="0"/>
              <w:marBottom w:val="0"/>
              <w:divBdr>
                <w:top w:val="none" w:sz="0" w:space="0" w:color="auto"/>
                <w:left w:val="none" w:sz="0" w:space="0" w:color="auto"/>
                <w:bottom w:val="none" w:sz="0" w:space="0" w:color="auto"/>
                <w:right w:val="none" w:sz="0" w:space="0" w:color="auto"/>
              </w:divBdr>
            </w:div>
            <w:div w:id="884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639923">
      <w:bodyDiv w:val="1"/>
      <w:marLeft w:val="0"/>
      <w:marRight w:val="0"/>
      <w:marTop w:val="0"/>
      <w:marBottom w:val="0"/>
      <w:divBdr>
        <w:top w:val="none" w:sz="0" w:space="0" w:color="auto"/>
        <w:left w:val="none" w:sz="0" w:space="0" w:color="auto"/>
        <w:bottom w:val="none" w:sz="0" w:space="0" w:color="auto"/>
        <w:right w:val="none" w:sz="0" w:space="0" w:color="auto"/>
      </w:divBdr>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13313">
      <w:bodyDiv w:val="1"/>
      <w:marLeft w:val="0"/>
      <w:marRight w:val="0"/>
      <w:marTop w:val="0"/>
      <w:marBottom w:val="0"/>
      <w:divBdr>
        <w:top w:val="none" w:sz="0" w:space="0" w:color="auto"/>
        <w:left w:val="none" w:sz="0" w:space="0" w:color="auto"/>
        <w:bottom w:val="none" w:sz="0" w:space="0" w:color="auto"/>
        <w:right w:val="none" w:sz="0" w:space="0" w:color="auto"/>
      </w:divBdr>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344083">
      <w:bodyDiv w:val="1"/>
      <w:marLeft w:val="0"/>
      <w:marRight w:val="0"/>
      <w:marTop w:val="0"/>
      <w:marBottom w:val="0"/>
      <w:divBdr>
        <w:top w:val="none" w:sz="0" w:space="0" w:color="auto"/>
        <w:left w:val="none" w:sz="0" w:space="0" w:color="auto"/>
        <w:bottom w:val="none" w:sz="0" w:space="0" w:color="auto"/>
        <w:right w:val="none" w:sz="0" w:space="0" w:color="auto"/>
      </w:divBdr>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2112038">
      <w:bodyDiv w:val="1"/>
      <w:marLeft w:val="0"/>
      <w:marRight w:val="0"/>
      <w:marTop w:val="0"/>
      <w:marBottom w:val="0"/>
      <w:divBdr>
        <w:top w:val="none" w:sz="0" w:space="0" w:color="auto"/>
        <w:left w:val="none" w:sz="0" w:space="0" w:color="auto"/>
        <w:bottom w:val="none" w:sz="0" w:space="0" w:color="auto"/>
        <w:right w:val="none" w:sz="0" w:space="0" w:color="auto"/>
      </w:divBdr>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890535625">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8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de-de/cli/azure/install-azure-cli" TargetMode="External"/><Relationship Id="rId18" Type="http://schemas.openxmlformats.org/officeDocument/2006/relationships/hyperlink" Target="mailto:lab-user@1.2.3.4" TargetMode="External"/><Relationship Id="rId26" Type="http://schemas.openxmlformats.org/officeDocument/2006/relationships/hyperlink" Target="https://azure.microsoft.com/en-us/downloads/cli-tools-install/" TargetMode="External"/><Relationship Id="rId3" Type="http://schemas.openxmlformats.org/officeDocument/2006/relationships/numbering" Target="numbering.xml"/><Relationship Id="rId21" Type="http://schemas.openxmlformats.org/officeDocument/2006/relationships/hyperlink" Target="http://19761013web01.westeurope.cloudapp.azure.com" TargetMode="External"/><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image" Target="media/image4.png"/><Relationship Id="rId25" Type="http://schemas.openxmlformats.org/officeDocument/2006/relationships/hyperlink" Target="https://docs.ansible.com/ansible/guide_azure.html" TargetMode="External"/><Relationship Id="rId2" Type="http://schemas.openxmlformats.org/officeDocument/2006/relationships/customXml" Target="../customXml/item2.xml"/><Relationship Id="rId16" Type="http://schemas.openxmlformats.org/officeDocument/2006/relationships/hyperlink" Target="http://aka.ms/devicelogin" TargetMode="External"/><Relationship Id="rId20" Type="http://schemas.openxmlformats.org/officeDocument/2006/relationships/hyperlink" Target="http://19761013web01.westeurope.cloudapp.az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docs.microsoft.com/en-us/azure/azure-resource-manager/resource-group-authenticate-service-principal-cli" TargetMode="External"/><Relationship Id="rId5" Type="http://schemas.openxmlformats.org/officeDocument/2006/relationships/settings" Target="settings.xml"/><Relationship Id="rId15" Type="http://schemas.openxmlformats.org/officeDocument/2006/relationships/hyperlink" Target="https://www.microsoftazurepass.com/Home/HowTo" TargetMode="External"/><Relationship Id="rId23" Type="http://schemas.openxmlformats.org/officeDocument/2006/relationships/hyperlink" Target="https://portal.azure.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azure/azure-resource-manager/resource-group-authenticate-service-principal-cl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www.ansible.com" TargetMode="External"/><Relationship Id="rId27" Type="http://schemas.openxmlformats.org/officeDocument/2006/relationships/hyperlink" Target="http://www.lagmonster.org/docs/vi.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B0F5A-4E2C-4D88-BA7B-28A2E8F3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561</TotalTime>
  <Pages>27</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(jose.moreno@microsoft.com)</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13</cp:revision>
  <cp:lastPrinted>2016-11-21T18:32:00Z</cp:lastPrinted>
  <dcterms:created xsi:type="dcterms:W3CDTF">2017-06-06T19:13:00Z</dcterms:created>
  <dcterms:modified xsi:type="dcterms:W3CDTF">2017-07-11T08:34:00Z</dcterms:modified>
  <cp:contentStatus/>
</cp:coreProperties>
</file>